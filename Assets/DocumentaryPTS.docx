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41"/>
      </w:tblGrid>
      <w:tr w:rsidR="004B7E44" w14:paraId="4CF93500" w14:textId="77777777" w:rsidTr="004B7E44">
        <w:trPr>
          <w:trHeight w:val="2536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</w:tcPr>
          <w:p w14:paraId="79F75D18" w14:textId="5A9B92DD" w:rsidR="004B7E44" w:rsidRDefault="004B7E44" w:rsidP="004B7E44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B3BFF73" wp14:editId="3B61AD57">
                      <wp:extent cx="5138670" cy="1506829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15068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6A2799" w14:textId="764DF00B" w:rsidR="004B7E44" w:rsidRPr="004B7E44" w:rsidRDefault="001B529F" w:rsidP="004B7E44">
                                  <w:pPr>
                                    <w:pStyle w:val="Title"/>
                                  </w:pPr>
                                  <w:r>
                                    <w:t>Sci-fi Shooting gun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B3BFF7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404.6pt;height:11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" filled="f" stroked="f" strokeweight=".5pt">
                      <v:textbox>
                        <w:txbxContent>
                          <w:p w14:paraId="0D6A2799" w14:textId="764DF00B" w:rsidR="004B7E44" w:rsidRPr="004B7E44" w:rsidRDefault="001B529F" w:rsidP="004B7E44">
                            <w:pPr>
                              <w:pStyle w:val="Title"/>
                            </w:pPr>
                            <w:r>
                              <w:t>Sci-fi Shooting gun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1BB4D65" w14:textId="77777777" w:rsidR="004B7E44" w:rsidRDefault="004B7E44" w:rsidP="004B7E4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8E4EA35" wp14:editId="67D2E2F2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122555</wp:posOffset>
                      </wp:positionV>
                      <wp:extent cx="1188720" cy="22860"/>
                      <wp:effectExtent l="19050" t="38100" r="49530" b="53340"/>
                      <wp:wrapTight wrapText="bothSides">
                        <wp:wrapPolygon edited="0">
                          <wp:start x="-346" y="-36000"/>
                          <wp:lineTo x="-346" y="18000"/>
                          <wp:lineTo x="16615" y="54000"/>
                          <wp:lineTo x="22154" y="54000"/>
                          <wp:lineTo x="22154" y="-36000"/>
                          <wp:lineTo x="13500" y="-36000"/>
                          <wp:lineTo x="-346" y="-36000"/>
                        </wp:wrapPolygon>
                      </wp:wrapTight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8720" cy="2286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796EAC" id="Straight Connector 5" o:spid="_x0000_s1026" alt="text divider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9pt,9.65pt" to="103.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" strokecolor="white [3212]" strokeweight="6pt">
                      <w10:wrap type="tight"/>
                    </v:line>
                  </w:pict>
                </mc:Fallback>
              </mc:AlternateContent>
            </w:r>
          </w:p>
          <w:p w14:paraId="2994CFEB" w14:textId="77777777" w:rsidR="004B7E44" w:rsidRDefault="004B7E44" w:rsidP="004B7E44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F56E8AC" wp14:editId="44291714">
                      <wp:extent cx="5138670" cy="746975"/>
                      <wp:effectExtent l="0" t="0" r="0" b="0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746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776835" w14:textId="1940A3E7" w:rsidR="004B7E44" w:rsidRPr="001B529F" w:rsidRDefault="001B529F" w:rsidP="004B7E44">
                                  <w:pPr>
                                    <w:pStyle w:val="Subtitle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 w:rsidRPr="001B529F">
                                    <w:rPr>
                                      <w:sz w:val="44"/>
                                      <w:szCs w:val="44"/>
                                    </w:rPr>
                                    <w:t>Unity 3D Component Monobehaviour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F56E8AC" id="Text Box 3" o:spid="_x0000_s1027" type="#_x0000_t202" style="width:404.6pt;height:5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" filled="f" stroked="f" strokeweight=".5pt">
                      <v:textbox>
                        <w:txbxContent>
                          <w:p w14:paraId="41776835" w14:textId="1940A3E7" w:rsidR="004B7E44" w:rsidRPr="001B529F" w:rsidRDefault="001B529F" w:rsidP="004B7E44">
                            <w:pPr>
                              <w:pStyle w:val="Subtitle"/>
                              <w:rPr>
                                <w:sz w:val="44"/>
                                <w:szCs w:val="44"/>
                              </w:rPr>
                            </w:pPr>
                            <w:r w:rsidRPr="001B529F">
                              <w:rPr>
                                <w:sz w:val="44"/>
                                <w:szCs w:val="44"/>
                              </w:rPr>
                              <w:t>Unity 3D Component Monobehaviour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B7E44" w14:paraId="3754277E" w14:textId="77777777" w:rsidTr="004B7E44">
        <w:trPr>
          <w:trHeight w:val="3814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73178C" w14:textId="3C17432E" w:rsidR="004B7E44" w:rsidRDefault="004B7E44" w:rsidP="004B7E4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7673932" wp14:editId="4E0A38B0">
                      <wp:extent cx="2842054" cy="469557"/>
                      <wp:effectExtent l="0" t="0" r="0" b="6985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2054" cy="4695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BED79A" w14:textId="1CAC6AD5" w:rsidR="004B7E44" w:rsidRPr="001B529F" w:rsidRDefault="001B529F" w:rsidP="004B7E44">
                                  <w:pPr>
                                    <w:pStyle w:val="Heading1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1B529F">
                                    <w:rPr>
                                      <w:sz w:val="32"/>
                                      <w:szCs w:val="32"/>
                                    </w:rPr>
                                    <w:t>M.Raphael Caesar Ponda’ag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7673932" id="Text Box 6" o:spid="_x0000_s1028" type="#_x0000_t202" style="width:223.8pt;height:3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" filled="f" stroked="f" strokeweight=".5pt">
                      <v:textbox>
                        <w:txbxContent>
                          <w:p w14:paraId="2DBED79A" w14:textId="1CAC6AD5" w:rsidR="004B7E44" w:rsidRPr="001B529F" w:rsidRDefault="001B529F" w:rsidP="004B7E44">
                            <w:pPr>
                              <w:pStyle w:val="Heading1"/>
                              <w:rPr>
                                <w:sz w:val="32"/>
                                <w:szCs w:val="32"/>
                              </w:rPr>
                            </w:pPr>
                            <w:r w:rsidRPr="001B529F">
                              <w:rPr>
                                <w:sz w:val="32"/>
                                <w:szCs w:val="32"/>
                              </w:rPr>
                              <w:t>M.Raphael Caesar Ponda’ag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D5B0178" w14:textId="77777777" w:rsidR="004B7E44" w:rsidRDefault="004B7E44" w:rsidP="004B7E4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92D85C9" wp14:editId="627265A8">
                      <wp:extent cx="2524259" cy="605155"/>
                      <wp:effectExtent l="0" t="0" r="0" b="4445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24259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0CD157" w14:textId="70444367" w:rsidR="004B7E44" w:rsidRPr="004B7E44" w:rsidRDefault="001B529F" w:rsidP="004B7E44">
                                  <w:r>
                                    <w:t>Tanjung Duren Timur Raya 2</w:t>
                                  </w:r>
                                </w:p>
                                <w:p w14:paraId="06C7AB95" w14:textId="0FFD76E0" w:rsidR="004B7E44" w:rsidRPr="004B7E44" w:rsidRDefault="001B529F" w:rsidP="004B7E44">
                                  <w:r>
                                    <w:t>Jakarta</w:t>
                                  </w:r>
                                  <w:r w:rsidR="004B7E44" w:rsidRPr="004B7E44">
                                    <w:t xml:space="preserve">, </w:t>
                                  </w:r>
                                  <w:r>
                                    <w:t>11470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92D85C9" id="Text Box 7" o:spid="_x0000_s1029" type="#_x0000_t202" style="width:198.75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" filled="f" stroked="f" strokeweight=".5pt">
                      <v:textbox>
                        <w:txbxContent>
                          <w:p w14:paraId="000CD157" w14:textId="70444367" w:rsidR="004B7E44" w:rsidRPr="004B7E44" w:rsidRDefault="001B529F" w:rsidP="004B7E44">
                            <w:r>
                              <w:t>Tanjung Duren Timur Raya 2</w:t>
                            </w:r>
                          </w:p>
                          <w:p w14:paraId="06C7AB95" w14:textId="0FFD76E0" w:rsidR="004B7E44" w:rsidRPr="004B7E44" w:rsidRDefault="001B529F" w:rsidP="004B7E44">
                            <w:r>
                              <w:t>Jakarta</w:t>
                            </w:r>
                            <w:r w:rsidR="004B7E44" w:rsidRPr="004B7E44">
                              <w:t xml:space="preserve">, </w:t>
                            </w:r>
                            <w:r>
                              <w:t>11470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9B2BEC3" wp14:editId="42EDF52D">
                      <wp:extent cx="2714625" cy="605155"/>
                      <wp:effectExtent l="0" t="0" r="0" b="4445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14625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55EBD4" w14:textId="3DE38AA7" w:rsidR="004B7E44" w:rsidRDefault="001B529F" w:rsidP="004B7E44">
                                  <w:r>
                                    <w:t>+628111515078</w:t>
                                  </w:r>
                                </w:p>
                                <w:p w14:paraId="64451A7A" w14:textId="5D4AF132" w:rsidR="004B7E44" w:rsidRPr="004B7E44" w:rsidRDefault="001B529F" w:rsidP="004B7E44">
                                  <w:r>
                                    <w:t>rcpondaag@gmail.com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9B2BEC3" id="Text Box 10" o:spid="_x0000_s1030" type="#_x0000_t202" style="width:213.75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" filled="f" stroked="f" strokeweight=".5pt">
                      <v:textbox>
                        <w:txbxContent>
                          <w:p w14:paraId="7D55EBD4" w14:textId="3DE38AA7" w:rsidR="004B7E44" w:rsidRDefault="001B529F" w:rsidP="004B7E44">
                            <w:r>
                              <w:t>+628111515078</w:t>
                            </w:r>
                          </w:p>
                          <w:p w14:paraId="64451A7A" w14:textId="5D4AF132" w:rsidR="004B7E44" w:rsidRPr="004B7E44" w:rsidRDefault="001B529F" w:rsidP="004B7E44">
                            <w:r>
                              <w:t>rcpondaag@gmail.com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327BF0E1" w14:textId="35CC1317" w:rsidR="004B7E44" w:rsidRDefault="001B529F" w:rsidP="004B7E44">
      <w:r>
        <w:rPr>
          <w:noProof/>
        </w:rPr>
        <w:drawing>
          <wp:anchor distT="0" distB="0" distL="114300" distR="114300" simplePos="0" relativeHeight="251649536" behindDoc="1" locked="0" layoutInCell="1" allowOverlap="1" wp14:anchorId="60959BE7" wp14:editId="1508E18B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2428200" cy="1261528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08-1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8200" cy="12615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E44"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78648AB3" wp14:editId="71C2A66B">
                <wp:simplePos x="0" y="0"/>
                <wp:positionH relativeFrom="column">
                  <wp:posOffset>-731520</wp:posOffset>
                </wp:positionH>
                <wp:positionV relativeFrom="page">
                  <wp:posOffset>2059940</wp:posOffset>
                </wp:positionV>
                <wp:extent cx="6748145" cy="5984875"/>
                <wp:effectExtent l="0" t="0" r="14605" b="15875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5984875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67059"/>
                          </a:srgbClr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D441F" id="Rectangle 2" o:spid="_x0000_s1026" alt="colored rectangle" style="position:absolute;margin-left:-57.6pt;margin-top:162.2pt;width:531.35pt;height:471.25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" fillcolor="#0070c0" strokecolor="#00b0f0" strokeweight="2pt">
                <v:fill opacity="43947f"/>
                <w10:wrap anchory="page"/>
              </v:rect>
            </w:pict>
          </mc:Fallback>
        </mc:AlternateContent>
      </w:r>
    </w:p>
    <w:p w14:paraId="57D4B4FD" w14:textId="1925070F" w:rsidR="004B7E44" w:rsidRDefault="004B7E44">
      <w:pPr>
        <w:spacing w:after="200"/>
      </w:pPr>
      <w:r>
        <w:br w:type="page"/>
      </w:r>
    </w:p>
    <w:p w14:paraId="4E2B89B6" w14:textId="72114016" w:rsidR="004B7E44" w:rsidRDefault="00A44C9C" w:rsidP="004B7E44">
      <w:pPr>
        <w:rPr>
          <w:color w:val="auto"/>
        </w:rPr>
      </w:pPr>
      <w:r>
        <w:rPr>
          <w:color w:val="auto"/>
        </w:rPr>
        <w:lastRenderedPageBreak/>
        <w:t xml:space="preserve">Sci-fi Shooting Gun is a Unity3d Component that can shoot anything that </w:t>
      </w:r>
      <w:r w:rsidR="00DE62A8">
        <w:rPr>
          <w:color w:val="auto"/>
        </w:rPr>
        <w:t>contained</w:t>
      </w:r>
      <w:r>
        <w:rPr>
          <w:color w:val="auto"/>
        </w:rPr>
        <w:t xml:space="preserve"> with &lt;Target&gt; </w:t>
      </w:r>
      <w:r w:rsidR="00DE62A8">
        <w:rPr>
          <w:color w:val="auto"/>
        </w:rPr>
        <w:t>script</w:t>
      </w:r>
      <w:r>
        <w:rPr>
          <w:color w:val="auto"/>
        </w:rPr>
        <w:t>,also can make the &lt;Target&gt; destroyed/disappear.</w:t>
      </w:r>
    </w:p>
    <w:p w14:paraId="04709009" w14:textId="48A0B5F5" w:rsidR="00A44C9C" w:rsidRDefault="00A44C9C" w:rsidP="004B7E44">
      <w:pPr>
        <w:rPr>
          <w:color w:val="auto"/>
        </w:rPr>
      </w:pPr>
    </w:p>
    <w:p w14:paraId="0A4A0DBF" w14:textId="045F13DE" w:rsidR="00A44C9C" w:rsidRDefault="00A44C9C" w:rsidP="004B7E44">
      <w:pPr>
        <w:rPr>
          <w:color w:val="auto"/>
        </w:rPr>
      </w:pPr>
      <w:r>
        <w:rPr>
          <w:color w:val="auto"/>
        </w:rPr>
        <w:t xml:space="preserve">For example : </w:t>
      </w:r>
    </w:p>
    <w:p w14:paraId="368F02EA" w14:textId="2C877027" w:rsidR="00DE62A8" w:rsidRDefault="00DE62A8" w:rsidP="004B7E44">
      <w:pPr>
        <w:rPr>
          <w:color w:val="auto"/>
        </w:rPr>
      </w:pPr>
    </w:p>
    <w:p w14:paraId="40A2F3CC" w14:textId="7B92D802" w:rsidR="00A44C9C" w:rsidRPr="004B7E44" w:rsidRDefault="00DE62A8" w:rsidP="004B7E44">
      <w:pPr>
        <w:rPr>
          <w:color w:val="auto"/>
        </w:rPr>
      </w:pPr>
      <w:r>
        <w:rPr>
          <w:color w:val="auto"/>
        </w:rPr>
        <w:t>This Wooden crate</w:t>
      </w:r>
    </w:p>
    <w:p w14:paraId="774EF5E3" w14:textId="5D0B654B" w:rsidR="00E94B5F" w:rsidRDefault="00DE62A8" w:rsidP="004B7E44">
      <w:pPr>
        <w:rPr>
          <w:color w:val="auto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00F1C741" wp14:editId="69EF2DA3">
            <wp:simplePos x="0" y="0"/>
            <wp:positionH relativeFrom="margin">
              <wp:posOffset>-19050</wp:posOffset>
            </wp:positionH>
            <wp:positionV relativeFrom="paragraph">
              <wp:posOffset>2000885</wp:posOffset>
            </wp:positionV>
            <wp:extent cx="2847975" cy="286639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896" behindDoc="0" locked="0" layoutInCell="1" allowOverlap="1" wp14:anchorId="7C763208" wp14:editId="2BCAD515">
            <wp:simplePos x="0" y="0"/>
            <wp:positionH relativeFrom="margin">
              <wp:align>left</wp:align>
            </wp:positionH>
            <wp:positionV relativeFrom="paragraph">
              <wp:posOffset>35560</wp:posOffset>
            </wp:positionV>
            <wp:extent cx="1916430" cy="1895475"/>
            <wp:effectExtent l="0" t="0" r="762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43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</w:t>
      </w:r>
      <w:r>
        <w:rPr>
          <w:color w:val="auto"/>
        </w:rPr>
        <w:t>I added script that makes that wooden crate identified as &lt;Target&gt;,also for the HP thing,if the &lt;Target&gt; HP reached 0,it will destroy the &lt;Target&gt;.And also, there is 1 thing that I want to tell,why am I use float? Why not int,double,etc? Because the HP will decrease for what the damage does to the wooden crate,if the damage does 10.5,it needs decimal number,so i use float variable,not int,double,etc.</w:t>
      </w:r>
    </w:p>
    <w:p w14:paraId="1939E8D5" w14:textId="5DA5ED26" w:rsidR="00DE62A8" w:rsidRDefault="00DE62A8" w:rsidP="004B7E44">
      <w:pPr>
        <w:rPr>
          <w:color w:val="auto"/>
        </w:rPr>
      </w:pPr>
    </w:p>
    <w:p w14:paraId="4187A65E" w14:textId="0C063CA4" w:rsidR="00DE62A8" w:rsidRDefault="00DE62A8" w:rsidP="004B7E44">
      <w:pPr>
        <w:rPr>
          <w:color w:val="auto"/>
        </w:rPr>
      </w:pPr>
    </w:p>
    <w:p w14:paraId="665126E8" w14:textId="524E8F7C" w:rsidR="00DE62A8" w:rsidRDefault="00DE62A8" w:rsidP="004B7E44">
      <w:pPr>
        <w:rPr>
          <w:color w:val="auto"/>
        </w:rPr>
      </w:pPr>
    </w:p>
    <w:p w14:paraId="2AE375E5" w14:textId="732E909B" w:rsidR="00DE62A8" w:rsidRDefault="00DE62A8" w:rsidP="004B7E44">
      <w:pPr>
        <w:rPr>
          <w:color w:val="auto"/>
        </w:rPr>
      </w:pPr>
    </w:p>
    <w:p w14:paraId="5C6E6FE9" w14:textId="13C8232D" w:rsidR="00DE62A8" w:rsidRDefault="00DE62A8" w:rsidP="004B7E44">
      <w:pPr>
        <w:rPr>
          <w:color w:val="auto"/>
        </w:rPr>
      </w:pPr>
    </w:p>
    <w:p w14:paraId="7FFA2D8A" w14:textId="3BB2102D" w:rsidR="00DE62A8" w:rsidRDefault="00DE62A8" w:rsidP="004B7E44">
      <w:pPr>
        <w:rPr>
          <w:color w:val="auto"/>
        </w:rPr>
      </w:pPr>
    </w:p>
    <w:p w14:paraId="392370BB" w14:textId="1FA87C5E" w:rsidR="00DE62A8" w:rsidRDefault="00DE62A8" w:rsidP="004B7E44">
      <w:pPr>
        <w:rPr>
          <w:color w:val="auto"/>
        </w:rPr>
      </w:pPr>
    </w:p>
    <w:p w14:paraId="1DB7F219" w14:textId="34CF7BA7" w:rsidR="00DE62A8" w:rsidRDefault="00DE62A8" w:rsidP="004B7E44">
      <w:pPr>
        <w:rPr>
          <w:color w:val="auto"/>
        </w:rPr>
      </w:pPr>
    </w:p>
    <w:p w14:paraId="16C795F4" w14:textId="01D074C8" w:rsidR="00DE62A8" w:rsidRDefault="00DE62A8" w:rsidP="004B7E44">
      <w:pPr>
        <w:rPr>
          <w:color w:val="auto"/>
        </w:rPr>
      </w:pPr>
    </w:p>
    <w:p w14:paraId="351CC68B" w14:textId="2BF98A95" w:rsidR="00DE62A8" w:rsidRDefault="00DE62A8" w:rsidP="004B7E44">
      <w:pPr>
        <w:rPr>
          <w:color w:val="auto"/>
        </w:rPr>
      </w:pPr>
    </w:p>
    <w:p w14:paraId="1F463692" w14:textId="63A83A9B" w:rsidR="00DE62A8" w:rsidRDefault="00DE62A8" w:rsidP="004B7E44">
      <w:pPr>
        <w:rPr>
          <w:color w:val="auto"/>
        </w:rPr>
      </w:pPr>
    </w:p>
    <w:p w14:paraId="47DD35A8" w14:textId="0C6056B6" w:rsidR="00DE62A8" w:rsidRDefault="00DE62A8" w:rsidP="004B7E44">
      <w:pPr>
        <w:rPr>
          <w:color w:val="auto"/>
        </w:rPr>
      </w:pPr>
    </w:p>
    <w:p w14:paraId="66EB2E13" w14:textId="67538450" w:rsidR="00DE62A8" w:rsidRDefault="00DE62A8" w:rsidP="004B7E44">
      <w:pPr>
        <w:rPr>
          <w:color w:val="auto"/>
        </w:rPr>
      </w:pPr>
    </w:p>
    <w:p w14:paraId="0A07E31B" w14:textId="6BA047D1" w:rsidR="00DE62A8" w:rsidRDefault="00DE62A8" w:rsidP="004B7E44">
      <w:pPr>
        <w:rPr>
          <w:color w:val="auto"/>
        </w:rPr>
      </w:pPr>
    </w:p>
    <w:p w14:paraId="7EF001ED" w14:textId="5886DB9B" w:rsidR="00DE62A8" w:rsidRDefault="00DE62A8" w:rsidP="004B7E44">
      <w:pPr>
        <w:rPr>
          <w:color w:val="auto"/>
        </w:rPr>
      </w:pPr>
    </w:p>
    <w:p w14:paraId="48A3A28C" w14:textId="38ABF857" w:rsidR="00DE62A8" w:rsidRDefault="00DE62A8" w:rsidP="004B7E44">
      <w:pPr>
        <w:rPr>
          <w:color w:val="auto"/>
        </w:rPr>
      </w:pPr>
      <w:r>
        <w:rPr>
          <w:color w:val="auto"/>
        </w:rPr>
        <w:br w:type="page"/>
      </w:r>
    </w:p>
    <w:p w14:paraId="3862F813" w14:textId="5D2E9E86" w:rsidR="00DE62A8" w:rsidRDefault="00DE62A8" w:rsidP="004B7E44">
      <w:pPr>
        <w:rPr>
          <w:color w:val="auto"/>
        </w:rPr>
      </w:pPr>
      <w:r>
        <w:rPr>
          <w:color w:val="auto"/>
        </w:rPr>
        <w:lastRenderedPageBreak/>
        <w:t>For the sci-fi gun(Pistol) :</w:t>
      </w:r>
    </w:p>
    <w:p w14:paraId="49D88560" w14:textId="77777777" w:rsidR="00433FBA" w:rsidRDefault="00DE62A8" w:rsidP="004B7E44">
      <w:pPr>
        <w:rPr>
          <w:color w:val="auto"/>
        </w:rPr>
      </w:pPr>
      <w:r>
        <w:rPr>
          <w:noProof/>
          <w:color w:val="auto"/>
        </w:rPr>
        <w:drawing>
          <wp:anchor distT="0" distB="0" distL="114300" distR="114300" simplePos="0" relativeHeight="251664384" behindDoc="0" locked="0" layoutInCell="1" allowOverlap="1" wp14:anchorId="4B798E4A" wp14:editId="631B6259">
            <wp:simplePos x="733425" y="1066800"/>
            <wp:positionH relativeFrom="column">
              <wp:align>left</wp:align>
            </wp:positionH>
            <wp:positionV relativeFrom="paragraph">
              <wp:align>top</wp:align>
            </wp:positionV>
            <wp:extent cx="3360711" cy="2926334"/>
            <wp:effectExtent l="0" t="0" r="0" b="762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2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3FBA">
        <w:rPr>
          <w:color w:val="auto"/>
        </w:rPr>
        <w:t xml:space="preserve">This pistol can shoot whatever you want,you want shoot it to the sky,ground,sea,tree,even small object also can shoot it,but it can’t destroy object that is not use &lt;Target&gt; script,so the object is </w:t>
      </w:r>
      <w:r w:rsidR="00433FBA" w:rsidRPr="00433FBA">
        <w:rPr>
          <w:color w:val="auto"/>
        </w:rPr>
        <w:t>indestructible</w:t>
      </w:r>
      <w:r w:rsidR="00433FBA">
        <w:rPr>
          <w:color w:val="auto"/>
        </w:rPr>
        <w:t>.</w:t>
      </w:r>
      <w:r w:rsidR="00433FBA">
        <w:rPr>
          <w:noProof/>
          <w:color w:val="auto"/>
        </w:rPr>
        <w:drawing>
          <wp:anchor distT="0" distB="0" distL="114300" distR="114300" simplePos="0" relativeHeight="251665408" behindDoc="0" locked="0" layoutInCell="1" allowOverlap="1" wp14:anchorId="0E73290E" wp14:editId="75CBED03">
            <wp:simplePos x="0" y="0"/>
            <wp:positionH relativeFrom="column">
              <wp:posOffset>1905</wp:posOffset>
            </wp:positionH>
            <wp:positionV relativeFrom="paragraph">
              <wp:posOffset>2932430</wp:posOffset>
            </wp:positionV>
            <wp:extent cx="3299460" cy="185166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1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A21198" w14:textId="77777777" w:rsidR="00433FBA" w:rsidRPr="00433FBA" w:rsidRDefault="00433FBA" w:rsidP="00433FBA"/>
    <w:p w14:paraId="591270E4" w14:textId="77777777" w:rsidR="00433FBA" w:rsidRPr="00433FBA" w:rsidRDefault="00433FBA" w:rsidP="00433FBA"/>
    <w:p w14:paraId="15EDC867" w14:textId="77777777" w:rsidR="00433FBA" w:rsidRPr="00433FBA" w:rsidRDefault="00433FBA" w:rsidP="00433FBA"/>
    <w:p w14:paraId="1F6E521D" w14:textId="77777777" w:rsidR="00433FBA" w:rsidRPr="00433FBA" w:rsidRDefault="00433FBA" w:rsidP="00433FBA"/>
    <w:p w14:paraId="488D8779" w14:textId="77777777" w:rsidR="00433FBA" w:rsidRDefault="00433FBA" w:rsidP="004B7E44">
      <w:pPr>
        <w:rPr>
          <w:color w:val="auto"/>
        </w:rPr>
      </w:pPr>
    </w:p>
    <w:p w14:paraId="3D52DC71" w14:textId="77777777" w:rsidR="00433FBA" w:rsidRDefault="00433FBA" w:rsidP="004B7E44">
      <w:pPr>
        <w:rPr>
          <w:color w:val="auto"/>
        </w:rPr>
      </w:pPr>
    </w:p>
    <w:p w14:paraId="5336840B" w14:textId="77777777" w:rsidR="00433FBA" w:rsidRDefault="00433FBA" w:rsidP="004B7E44">
      <w:pPr>
        <w:rPr>
          <w:color w:val="auto"/>
        </w:rPr>
      </w:pPr>
      <w:r>
        <w:rPr>
          <w:color w:val="auto"/>
        </w:rPr>
        <w:t>So,I added some code to the pistol,so it can shoot by which range it should be,also you can setting the firerate,you can also make this pistol become a freaking machine gun if you put a BIG number to the firerate,for the impactForce,it will give the object some impact from receiving laser from this pistol,and yeah it is laser,not a bullet.</w:t>
      </w:r>
    </w:p>
    <w:p w14:paraId="28D17BCD" w14:textId="77777777" w:rsidR="00433FBA" w:rsidRDefault="00433FBA" w:rsidP="004B7E44">
      <w:pPr>
        <w:rPr>
          <w:color w:val="auto"/>
        </w:rPr>
      </w:pPr>
    </w:p>
    <w:p w14:paraId="0B2F0EBA" w14:textId="77777777" w:rsidR="00433FBA" w:rsidRDefault="00433FBA" w:rsidP="004B7E44">
      <w:pPr>
        <w:rPr>
          <w:color w:val="auto"/>
        </w:rPr>
      </w:pPr>
      <w:r>
        <w:rPr>
          <w:color w:val="auto"/>
        </w:rPr>
        <w:t>You can also add the particle for each the pistol shoot,and the impact effect for the effect that pistol did to the object.</w:t>
      </w:r>
    </w:p>
    <w:p w14:paraId="78CBB8A8" w14:textId="77777777" w:rsidR="00433FBA" w:rsidRDefault="00433FBA" w:rsidP="004B7E44">
      <w:pPr>
        <w:rPr>
          <w:color w:val="auto"/>
        </w:rPr>
      </w:pPr>
    </w:p>
    <w:p w14:paraId="7A82F042" w14:textId="35FA334C" w:rsidR="00042003" w:rsidRDefault="00042003" w:rsidP="00042003">
      <w:pPr>
        <w:rPr>
          <w:color w:val="auto"/>
        </w:rPr>
      </w:pPr>
      <w:r>
        <w:rPr>
          <w:color w:val="auto"/>
        </w:rPr>
        <w:br w:type="page"/>
      </w:r>
    </w:p>
    <w:p w14:paraId="5A8EAF3E" w14:textId="77777777" w:rsidR="00042003" w:rsidRDefault="00042003" w:rsidP="00042003">
      <w:pPr>
        <w:rPr>
          <w:color w:val="auto"/>
        </w:rPr>
      </w:pPr>
    </w:p>
    <w:p w14:paraId="608461DB" w14:textId="25A06B60" w:rsidR="00DE62A8" w:rsidRDefault="00042003" w:rsidP="00042003">
      <w:pPr>
        <w:rPr>
          <w:color w:val="auto"/>
        </w:rPr>
      </w:pPr>
      <w:r>
        <w:rPr>
          <w:noProof/>
          <w:color w:val="auto"/>
        </w:rPr>
        <w:drawing>
          <wp:anchor distT="0" distB="0" distL="114300" distR="114300" simplePos="0" relativeHeight="251666944" behindDoc="0" locked="0" layoutInCell="1" allowOverlap="1" wp14:anchorId="459A6D86" wp14:editId="17AC5C67">
            <wp:simplePos x="0" y="0"/>
            <wp:positionH relativeFrom="column">
              <wp:posOffset>1905</wp:posOffset>
            </wp:positionH>
            <wp:positionV relativeFrom="paragraph">
              <wp:posOffset>-1270</wp:posOffset>
            </wp:positionV>
            <wp:extent cx="5685013" cy="196613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2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440AEF" w14:textId="4B642A1F" w:rsidR="00042003" w:rsidRPr="00042003" w:rsidRDefault="00042003" w:rsidP="00042003"/>
    <w:p w14:paraId="5CB0C30C" w14:textId="043790C2" w:rsidR="00042003" w:rsidRPr="00042003" w:rsidRDefault="00042003" w:rsidP="00042003"/>
    <w:p w14:paraId="62B91D71" w14:textId="72AB7661" w:rsidR="00042003" w:rsidRPr="00042003" w:rsidRDefault="00042003" w:rsidP="00042003"/>
    <w:p w14:paraId="36E94A85" w14:textId="2EDC9DB8" w:rsidR="00042003" w:rsidRPr="00042003" w:rsidRDefault="00042003" w:rsidP="00042003"/>
    <w:p w14:paraId="609B67AB" w14:textId="44E5046E" w:rsidR="00042003" w:rsidRPr="00042003" w:rsidRDefault="00042003" w:rsidP="00042003"/>
    <w:p w14:paraId="20E7CCB9" w14:textId="77A5AA19" w:rsidR="00042003" w:rsidRPr="00042003" w:rsidRDefault="00042003" w:rsidP="00042003"/>
    <w:p w14:paraId="297B7992" w14:textId="00F38C84" w:rsidR="00042003" w:rsidRDefault="00042003" w:rsidP="00042003">
      <w:pPr>
        <w:rPr>
          <w:color w:val="auto"/>
        </w:rPr>
      </w:pPr>
    </w:p>
    <w:p w14:paraId="1A625974" w14:textId="4A0E8524" w:rsidR="00042003" w:rsidRDefault="00042003" w:rsidP="00042003">
      <w:pPr>
        <w:rPr>
          <w:color w:val="auto"/>
        </w:rPr>
      </w:pPr>
    </w:p>
    <w:p w14:paraId="2A169ECB" w14:textId="1CA4923C" w:rsidR="00042003" w:rsidRDefault="00042003" w:rsidP="00042003">
      <w:pPr>
        <w:rPr>
          <w:color w:val="auto"/>
        </w:rPr>
      </w:pPr>
      <w:r>
        <w:rPr>
          <w:color w:val="auto"/>
        </w:rPr>
        <w:t xml:space="preserve">This </w:t>
      </w:r>
      <w:r w:rsidRPr="00042003">
        <w:rPr>
          <w:color w:val="auto"/>
        </w:rPr>
        <w:t>is going</w:t>
      </w:r>
      <w:r>
        <w:rPr>
          <w:color w:val="auto"/>
        </w:rPr>
        <w:t xml:space="preserve"> </w:t>
      </w:r>
      <w:r w:rsidRPr="00042003">
        <w:rPr>
          <w:color w:val="auto"/>
        </w:rPr>
        <w:t>to be the next time to fire</w:t>
      </w:r>
      <w:r>
        <w:rPr>
          <w:color w:val="auto"/>
        </w:rPr>
        <w:t>,so</w:t>
      </w:r>
      <w:r w:rsidR="00DE1FFA">
        <w:rPr>
          <w:color w:val="auto"/>
        </w:rPr>
        <w:t xml:space="preserve"> I </w:t>
      </w:r>
      <w:r w:rsidRPr="00042003">
        <w:rPr>
          <w:color w:val="auto"/>
        </w:rPr>
        <w:t>can fire</w:t>
      </w:r>
      <w:r>
        <w:rPr>
          <w:color w:val="auto"/>
        </w:rPr>
        <w:t xml:space="preserve"> </w:t>
      </w:r>
      <w:r w:rsidRPr="00042003">
        <w:rPr>
          <w:color w:val="auto"/>
        </w:rPr>
        <w:t>right off the back</w:t>
      </w:r>
      <w:r>
        <w:rPr>
          <w:color w:val="auto"/>
        </w:rPr>
        <w:t>,</w:t>
      </w:r>
      <w:r w:rsidRPr="00042003">
        <w:rPr>
          <w:color w:val="auto"/>
        </w:rPr>
        <w:t>then check here if</w:t>
      </w:r>
      <w:r>
        <w:rPr>
          <w:color w:val="auto"/>
        </w:rPr>
        <w:t xml:space="preserve"> </w:t>
      </w:r>
      <w:r w:rsidRPr="00042003">
        <w:rPr>
          <w:color w:val="auto"/>
        </w:rPr>
        <w:t xml:space="preserve">the player presses the fire button </w:t>
      </w:r>
      <w:r>
        <w:rPr>
          <w:color w:val="auto"/>
        </w:rPr>
        <w:t xml:space="preserve">(“Fire1” means left mouse button,it is default button from unity) </w:t>
      </w:r>
      <w:r w:rsidRPr="00042003">
        <w:rPr>
          <w:color w:val="auto"/>
        </w:rPr>
        <w:t>and</w:t>
      </w:r>
      <w:r>
        <w:rPr>
          <w:color w:val="auto"/>
        </w:rPr>
        <w:t xml:space="preserve"> </w:t>
      </w:r>
      <w:r w:rsidRPr="00042003">
        <w:rPr>
          <w:color w:val="auto"/>
        </w:rPr>
        <w:t>our current time</w:t>
      </w:r>
      <w:r>
        <w:rPr>
          <w:color w:val="auto"/>
        </w:rPr>
        <w:t>(Time.time)</w:t>
      </w:r>
      <w:r w:rsidRPr="00042003">
        <w:rPr>
          <w:color w:val="auto"/>
        </w:rPr>
        <w:t xml:space="preserve"> </w:t>
      </w:r>
      <w:r>
        <w:rPr>
          <w:color w:val="auto"/>
        </w:rPr>
        <w:t>if that</w:t>
      </w:r>
      <w:r w:rsidRPr="00042003">
        <w:rPr>
          <w:color w:val="auto"/>
        </w:rPr>
        <w:t xml:space="preserve"> time is</w:t>
      </w:r>
      <w:r>
        <w:rPr>
          <w:color w:val="auto"/>
        </w:rPr>
        <w:t xml:space="preserve"> </w:t>
      </w:r>
      <w:r w:rsidRPr="00042003">
        <w:rPr>
          <w:color w:val="auto"/>
        </w:rPr>
        <w:t>greater than or equal to the next time</w:t>
      </w:r>
      <w:r>
        <w:rPr>
          <w:color w:val="auto"/>
        </w:rPr>
        <w:t xml:space="preserve"> </w:t>
      </w:r>
      <w:r w:rsidRPr="00042003">
        <w:rPr>
          <w:color w:val="auto"/>
        </w:rPr>
        <w:t>to fire</w:t>
      </w:r>
      <w:r>
        <w:rPr>
          <w:color w:val="auto"/>
        </w:rPr>
        <w:t xml:space="preserve">,and if </w:t>
      </w:r>
      <w:r w:rsidR="00DE1FFA">
        <w:rPr>
          <w:color w:val="auto"/>
        </w:rPr>
        <w:t>i</w:t>
      </w:r>
      <w:r w:rsidRPr="00042003">
        <w:rPr>
          <w:color w:val="auto"/>
        </w:rPr>
        <w:t xml:space="preserve"> want to shoot and </w:t>
      </w:r>
      <w:r w:rsidR="00DE1FFA">
        <w:rPr>
          <w:color w:val="auto"/>
        </w:rPr>
        <w:t>i</w:t>
      </w:r>
      <w:r>
        <w:rPr>
          <w:color w:val="auto"/>
        </w:rPr>
        <w:t xml:space="preserve"> </w:t>
      </w:r>
      <w:r w:rsidRPr="00042003">
        <w:rPr>
          <w:color w:val="auto"/>
        </w:rPr>
        <w:t>also want to set the next time to fire</w:t>
      </w:r>
      <w:r>
        <w:rPr>
          <w:color w:val="auto"/>
        </w:rPr>
        <w:t xml:space="preserve"> </w:t>
      </w:r>
      <w:r w:rsidRPr="00042003">
        <w:rPr>
          <w:color w:val="auto"/>
        </w:rPr>
        <w:t>equal to our current time</w:t>
      </w:r>
      <w:r>
        <w:rPr>
          <w:color w:val="auto"/>
        </w:rPr>
        <w:t>(Time.time)</w:t>
      </w:r>
      <w:r w:rsidRPr="00042003">
        <w:rPr>
          <w:color w:val="auto"/>
        </w:rPr>
        <w:t xml:space="preserve"> </w:t>
      </w:r>
      <w:r>
        <w:rPr>
          <w:color w:val="auto"/>
        </w:rPr>
        <w:t xml:space="preserve">+1 </w:t>
      </w:r>
      <w:r w:rsidRPr="00042003">
        <w:rPr>
          <w:color w:val="auto"/>
        </w:rPr>
        <w:t>divided by the fire rate</w:t>
      </w:r>
      <w:r>
        <w:rPr>
          <w:color w:val="auto"/>
        </w:rPr>
        <w:t>(+1 / fireRate)</w:t>
      </w:r>
      <w:r w:rsidRPr="00042003">
        <w:rPr>
          <w:color w:val="auto"/>
        </w:rPr>
        <w:t xml:space="preserve"> this means that</w:t>
      </w:r>
      <w:r>
        <w:rPr>
          <w:color w:val="auto"/>
        </w:rPr>
        <w:t xml:space="preserve"> </w:t>
      </w:r>
      <w:r w:rsidRPr="00042003">
        <w:rPr>
          <w:color w:val="auto"/>
        </w:rPr>
        <w:t xml:space="preserve">if our fire rate is four </w:t>
      </w:r>
      <w:r w:rsidR="00DE1FFA">
        <w:rPr>
          <w:color w:val="auto"/>
        </w:rPr>
        <w:t xml:space="preserve">,I am </w:t>
      </w:r>
      <w:r w:rsidRPr="00042003">
        <w:rPr>
          <w:color w:val="auto"/>
        </w:rPr>
        <w:t>going to</w:t>
      </w:r>
      <w:r>
        <w:rPr>
          <w:color w:val="auto"/>
        </w:rPr>
        <w:t xml:space="preserve"> </w:t>
      </w:r>
      <w:r w:rsidRPr="00042003">
        <w:rPr>
          <w:color w:val="auto"/>
        </w:rPr>
        <w:t xml:space="preserve">add </w:t>
      </w:r>
      <w:r>
        <w:rPr>
          <w:color w:val="auto"/>
        </w:rPr>
        <w:t xml:space="preserve">¼, </w:t>
      </w:r>
      <w:r w:rsidRPr="00042003">
        <w:rPr>
          <w:color w:val="auto"/>
        </w:rPr>
        <w:t xml:space="preserve">which is 0.25 </w:t>
      </w:r>
      <w:r>
        <w:rPr>
          <w:color w:val="auto"/>
        </w:rPr>
        <w:t>to</w:t>
      </w:r>
      <w:r w:rsidRPr="00042003">
        <w:rPr>
          <w:color w:val="auto"/>
        </w:rPr>
        <w:t xml:space="preserve"> our current</w:t>
      </w:r>
      <w:r>
        <w:rPr>
          <w:color w:val="auto"/>
        </w:rPr>
        <w:t xml:space="preserve"> </w:t>
      </w:r>
      <w:r w:rsidRPr="00042003">
        <w:rPr>
          <w:color w:val="auto"/>
        </w:rPr>
        <w:t>time</w:t>
      </w:r>
      <w:r>
        <w:rPr>
          <w:color w:val="auto"/>
        </w:rPr>
        <w:t>(Time.time)</w:t>
      </w:r>
      <w:r w:rsidRPr="00042003">
        <w:rPr>
          <w:color w:val="auto"/>
        </w:rPr>
        <w:t xml:space="preserve"> and so</w:t>
      </w:r>
      <w:r w:rsidR="00DE1FFA">
        <w:rPr>
          <w:color w:val="auto"/>
        </w:rPr>
        <w:t xml:space="preserve"> I am </w:t>
      </w:r>
      <w:r w:rsidRPr="00042003">
        <w:rPr>
          <w:color w:val="auto"/>
        </w:rPr>
        <w:t>going to shoot in</w:t>
      </w:r>
      <w:r>
        <w:rPr>
          <w:color w:val="auto"/>
        </w:rPr>
        <w:t xml:space="preserve"> </w:t>
      </w:r>
      <w:r w:rsidRPr="00042003">
        <w:rPr>
          <w:color w:val="auto"/>
        </w:rPr>
        <w:t>intervals of 0.25 seconds the greater</w:t>
      </w:r>
      <w:r>
        <w:rPr>
          <w:color w:val="auto"/>
        </w:rPr>
        <w:t xml:space="preserve"> </w:t>
      </w:r>
      <w:r w:rsidRPr="00042003">
        <w:rPr>
          <w:color w:val="auto"/>
        </w:rPr>
        <w:t>the fire rate the less time between</w:t>
      </w:r>
      <w:r>
        <w:rPr>
          <w:color w:val="auto"/>
        </w:rPr>
        <w:t xml:space="preserve"> </w:t>
      </w:r>
      <w:r w:rsidRPr="00042003">
        <w:rPr>
          <w:color w:val="auto"/>
        </w:rPr>
        <w:t>shots</w:t>
      </w:r>
      <w:r>
        <w:rPr>
          <w:color w:val="auto"/>
        </w:rPr>
        <w:t>.</w:t>
      </w:r>
    </w:p>
    <w:p w14:paraId="2D39CB96" w14:textId="1D44101D" w:rsidR="00042003" w:rsidRDefault="00042003" w:rsidP="00042003">
      <w:pPr>
        <w:rPr>
          <w:color w:val="auto"/>
        </w:rPr>
      </w:pPr>
    </w:p>
    <w:p w14:paraId="572ADB1C" w14:textId="7E115D30" w:rsidR="00042003" w:rsidRDefault="00042003" w:rsidP="00042003">
      <w:pPr>
        <w:rPr>
          <w:color w:val="auto"/>
        </w:rPr>
      </w:pPr>
      <w:r>
        <w:rPr>
          <w:color w:val="auto"/>
        </w:rPr>
        <w:br w:type="page"/>
      </w:r>
    </w:p>
    <w:p w14:paraId="7B30F817" w14:textId="4C011A8D" w:rsidR="00042003" w:rsidRDefault="00042003" w:rsidP="00042003">
      <w:pPr>
        <w:rPr>
          <w:noProof/>
          <w:color w:val="auto"/>
        </w:rPr>
      </w:pPr>
      <w:r>
        <w:rPr>
          <w:noProof/>
          <w:color w:val="auto"/>
        </w:rPr>
        <w:lastRenderedPageBreak/>
        <w:drawing>
          <wp:inline distT="0" distB="0" distL="0" distR="0" wp14:anchorId="4544E3AC" wp14:editId="5CBA576F">
            <wp:extent cx="6309360" cy="32023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838A" w14:textId="2DD506C3" w:rsidR="00042003" w:rsidRDefault="00042003" w:rsidP="00042003"/>
    <w:p w14:paraId="60713823" w14:textId="1B617B3C" w:rsidR="00042003" w:rsidRDefault="00042003" w:rsidP="00042003">
      <w:pPr>
        <w:rPr>
          <w:color w:val="auto"/>
        </w:rPr>
      </w:pPr>
      <w:r>
        <w:rPr>
          <w:color w:val="auto"/>
        </w:rPr>
        <w:t xml:space="preserve">Last thing I want to tell,it is about the things will do after </w:t>
      </w:r>
      <w:r w:rsidR="00DE1FFA">
        <w:rPr>
          <w:color w:val="auto"/>
        </w:rPr>
        <w:t>i</w:t>
      </w:r>
      <w:r>
        <w:rPr>
          <w:color w:val="auto"/>
        </w:rPr>
        <w:t xml:space="preserve"> shoot,for the </w:t>
      </w:r>
      <w:r w:rsidRPr="00042003">
        <w:rPr>
          <w:color w:val="00B0F0"/>
        </w:rPr>
        <w:t>muzzleFlash</w:t>
      </w:r>
      <w:r>
        <w:rPr>
          <w:color w:val="auto"/>
        </w:rPr>
        <w:t>.</w:t>
      </w:r>
      <w:r w:rsidRPr="00042003">
        <w:rPr>
          <w:color w:val="FFC000"/>
        </w:rPr>
        <w:t>play</w:t>
      </w:r>
      <w:r>
        <w:rPr>
          <w:color w:val="auto"/>
        </w:rPr>
        <w:t xml:space="preserve">(); it will trigger the particle system that </w:t>
      </w:r>
      <w:r w:rsidR="00DE1FFA">
        <w:rPr>
          <w:color w:val="auto"/>
        </w:rPr>
        <w:t>i</w:t>
      </w:r>
      <w:r>
        <w:rPr>
          <w:color w:val="auto"/>
        </w:rPr>
        <w:t xml:space="preserve"> use for the shoot particle</w:t>
      </w:r>
      <w:r w:rsidR="00A709A6">
        <w:rPr>
          <w:color w:val="auto"/>
        </w:rPr>
        <w:t>.</w:t>
      </w:r>
    </w:p>
    <w:p w14:paraId="43934CED" w14:textId="04FB0BA0" w:rsidR="00A709A6" w:rsidRDefault="00A709A6" w:rsidP="00042003">
      <w:pPr>
        <w:rPr>
          <w:color w:val="auto"/>
        </w:rPr>
      </w:pPr>
    </w:p>
    <w:p w14:paraId="2DF99F57" w14:textId="5307BADA" w:rsidR="00A709A6" w:rsidRDefault="00A709A6" w:rsidP="00A709A6">
      <w:pPr>
        <w:rPr>
          <w:color w:val="161718" w:themeColor="text1"/>
        </w:rPr>
      </w:pPr>
      <w:r>
        <w:rPr>
          <w:color w:val="auto"/>
        </w:rPr>
        <w:t xml:space="preserve">For the </w:t>
      </w:r>
      <w:r w:rsidRPr="00A709A6">
        <w:rPr>
          <w:color w:val="00B050"/>
        </w:rPr>
        <w:t>Physics</w:t>
      </w:r>
      <w:r>
        <w:rPr>
          <w:color w:val="auto"/>
        </w:rPr>
        <w:t>.</w:t>
      </w:r>
      <w:r w:rsidRPr="00A709A6">
        <w:rPr>
          <w:color w:val="FFC000"/>
        </w:rPr>
        <w:t>Raycast</w:t>
      </w:r>
      <w:r>
        <w:rPr>
          <w:color w:val="FFC000"/>
        </w:rPr>
        <w:t>,</w:t>
      </w:r>
      <w:r w:rsidRPr="00A709A6">
        <w:t xml:space="preserve"> </w:t>
      </w:r>
      <w:r w:rsidRPr="00A709A6">
        <w:rPr>
          <w:color w:val="161718" w:themeColor="text1"/>
        </w:rPr>
        <w:t xml:space="preserve">this is a variable that </w:t>
      </w:r>
      <w:r w:rsidR="009F3131">
        <w:rPr>
          <w:color w:val="161718" w:themeColor="text1"/>
        </w:rPr>
        <w:t>i</w:t>
      </w:r>
      <w:r w:rsidRPr="00A709A6">
        <w:rPr>
          <w:color w:val="161718" w:themeColor="text1"/>
        </w:rPr>
        <w:t xml:space="preserve"> use</w:t>
      </w:r>
      <w:r>
        <w:rPr>
          <w:color w:val="161718" w:themeColor="text1"/>
        </w:rPr>
        <w:t xml:space="preserve"> </w:t>
      </w:r>
      <w:r w:rsidRPr="00A709A6">
        <w:rPr>
          <w:color w:val="161718" w:themeColor="text1"/>
        </w:rPr>
        <w:t xml:space="preserve">to store some information about what </w:t>
      </w:r>
      <w:r w:rsidR="009F3131">
        <w:rPr>
          <w:color w:val="161718" w:themeColor="text1"/>
        </w:rPr>
        <w:t>i</w:t>
      </w:r>
      <w:r>
        <w:rPr>
          <w:color w:val="161718" w:themeColor="text1"/>
        </w:rPr>
        <w:t xml:space="preserve"> </w:t>
      </w:r>
      <w:r w:rsidRPr="00A709A6">
        <w:rPr>
          <w:color w:val="161718" w:themeColor="text1"/>
        </w:rPr>
        <w:t>hit with our Ray</w:t>
      </w:r>
      <w:r>
        <w:rPr>
          <w:color w:val="161718" w:themeColor="text1"/>
        </w:rPr>
        <w:t>.</w:t>
      </w:r>
    </w:p>
    <w:p w14:paraId="26D74487" w14:textId="2B6CBA93" w:rsidR="00A709A6" w:rsidRDefault="00A709A6" w:rsidP="00A709A6">
      <w:pPr>
        <w:rPr>
          <w:color w:val="161718" w:themeColor="text1"/>
        </w:rPr>
      </w:pPr>
    </w:p>
    <w:p w14:paraId="053E507B" w14:textId="36E971F5" w:rsidR="00A709A6" w:rsidRDefault="00A709A6" w:rsidP="00A709A6">
      <w:pPr>
        <w:rPr>
          <w:color w:val="161718" w:themeColor="text1"/>
        </w:rPr>
      </w:pPr>
      <w:r>
        <w:rPr>
          <w:color w:val="161718" w:themeColor="text1"/>
        </w:rPr>
        <w:t>Sometimes,</w:t>
      </w:r>
      <w:r w:rsidR="009F3131">
        <w:rPr>
          <w:color w:val="161718" w:themeColor="text1"/>
        </w:rPr>
        <w:t>i</w:t>
      </w:r>
      <w:r>
        <w:rPr>
          <w:color w:val="161718" w:themeColor="text1"/>
        </w:rPr>
        <w:t xml:space="preserve"> </w:t>
      </w:r>
      <w:r w:rsidRPr="00A709A6">
        <w:rPr>
          <w:color w:val="161718" w:themeColor="text1"/>
        </w:rPr>
        <w:t>want to gather some information and put</w:t>
      </w:r>
      <w:r>
        <w:rPr>
          <w:color w:val="161718" w:themeColor="text1"/>
        </w:rPr>
        <w:t xml:space="preserve"> </w:t>
      </w:r>
      <w:r w:rsidRPr="00A709A6">
        <w:rPr>
          <w:color w:val="161718" w:themeColor="text1"/>
        </w:rPr>
        <w:t>it inside of the hit variable</w:t>
      </w:r>
      <w:r>
        <w:rPr>
          <w:color w:val="161718" w:themeColor="text1"/>
        </w:rPr>
        <w:t>,</w:t>
      </w:r>
      <w:r w:rsidRPr="00A709A6">
        <w:rPr>
          <w:color w:val="161718" w:themeColor="text1"/>
        </w:rPr>
        <w:t xml:space="preserve">so </w:t>
      </w:r>
      <w:r w:rsidR="009F3131">
        <w:rPr>
          <w:color w:val="161718" w:themeColor="text1"/>
        </w:rPr>
        <w:t>i</w:t>
      </w:r>
      <w:r>
        <w:rPr>
          <w:color w:val="161718" w:themeColor="text1"/>
        </w:rPr>
        <w:t xml:space="preserve"> will use </w:t>
      </w:r>
      <w:r w:rsidRPr="00A709A6">
        <w:rPr>
          <w:color w:val="161718" w:themeColor="text1"/>
        </w:rPr>
        <w:t>out hit</w:t>
      </w:r>
      <w:r>
        <w:rPr>
          <w:color w:val="161718" w:themeColor="text1"/>
        </w:rPr>
        <w:t>,</w:t>
      </w:r>
      <w:r w:rsidRPr="00A709A6">
        <w:rPr>
          <w:color w:val="161718" w:themeColor="text1"/>
        </w:rPr>
        <w:t xml:space="preserve"> this means that unity will</w:t>
      </w:r>
      <w:r>
        <w:rPr>
          <w:color w:val="161718" w:themeColor="text1"/>
        </w:rPr>
        <w:t xml:space="preserve"> </w:t>
      </w:r>
      <w:r w:rsidRPr="00A709A6">
        <w:rPr>
          <w:color w:val="161718" w:themeColor="text1"/>
        </w:rPr>
        <w:t xml:space="preserve">automatically put all the information </w:t>
      </w:r>
      <w:r w:rsidR="009F3131">
        <w:rPr>
          <w:color w:val="161718" w:themeColor="text1"/>
        </w:rPr>
        <w:t>i</w:t>
      </w:r>
      <w:r>
        <w:rPr>
          <w:color w:val="161718" w:themeColor="text1"/>
        </w:rPr>
        <w:t xml:space="preserve"> </w:t>
      </w:r>
      <w:r w:rsidRPr="00A709A6">
        <w:rPr>
          <w:color w:val="161718" w:themeColor="text1"/>
        </w:rPr>
        <w:t>need into this variable and then finally</w:t>
      </w:r>
      <w:r>
        <w:rPr>
          <w:color w:val="161718" w:themeColor="text1"/>
        </w:rPr>
        <w:t xml:space="preserve"> </w:t>
      </w:r>
      <w:r w:rsidRPr="00A709A6">
        <w:rPr>
          <w:color w:val="161718" w:themeColor="text1"/>
        </w:rPr>
        <w:t xml:space="preserve">and this is totally optional </w:t>
      </w:r>
      <w:r w:rsidR="009F3131">
        <w:rPr>
          <w:color w:val="161718" w:themeColor="text1"/>
        </w:rPr>
        <w:t>i</w:t>
      </w:r>
      <w:r w:rsidRPr="00A709A6">
        <w:rPr>
          <w:color w:val="161718" w:themeColor="text1"/>
        </w:rPr>
        <w:t xml:space="preserve"> can</w:t>
      </w:r>
      <w:r>
        <w:rPr>
          <w:color w:val="161718" w:themeColor="text1"/>
        </w:rPr>
        <w:t xml:space="preserve"> </w:t>
      </w:r>
      <w:r w:rsidRPr="00A709A6">
        <w:rPr>
          <w:color w:val="161718" w:themeColor="text1"/>
        </w:rPr>
        <w:t>input our range so that if objects are</w:t>
      </w:r>
      <w:r>
        <w:rPr>
          <w:color w:val="161718" w:themeColor="text1"/>
        </w:rPr>
        <w:t xml:space="preserve"> </w:t>
      </w:r>
      <w:r w:rsidRPr="00A709A6">
        <w:rPr>
          <w:color w:val="161718" w:themeColor="text1"/>
        </w:rPr>
        <w:t xml:space="preserve">further away than 100 units </w:t>
      </w:r>
      <w:r w:rsidR="009F3131">
        <w:rPr>
          <w:color w:val="161718" w:themeColor="text1"/>
        </w:rPr>
        <w:t>i</w:t>
      </w:r>
      <w:r w:rsidRPr="00A709A6">
        <w:rPr>
          <w:color w:val="161718" w:themeColor="text1"/>
        </w:rPr>
        <w:t xml:space="preserve"> aren't</w:t>
      </w:r>
      <w:r>
        <w:rPr>
          <w:color w:val="161718" w:themeColor="text1"/>
        </w:rPr>
        <w:t xml:space="preserve"> </w:t>
      </w:r>
      <w:r w:rsidRPr="00A709A6">
        <w:rPr>
          <w:color w:val="161718" w:themeColor="text1"/>
        </w:rPr>
        <w:t>going to be able to hit them</w:t>
      </w:r>
      <w:r>
        <w:rPr>
          <w:color w:val="161718" w:themeColor="text1"/>
        </w:rPr>
        <w:t>.</w:t>
      </w:r>
    </w:p>
    <w:p w14:paraId="73F04EC4" w14:textId="650A9C74" w:rsidR="00A709A6" w:rsidRDefault="00A709A6" w:rsidP="00A709A6">
      <w:pPr>
        <w:rPr>
          <w:color w:val="161718" w:themeColor="text1"/>
        </w:rPr>
      </w:pPr>
    </w:p>
    <w:p w14:paraId="5BC2EF76" w14:textId="1A0932E1" w:rsidR="00A709A6" w:rsidRDefault="00A709A6" w:rsidP="00A709A6">
      <w:pPr>
        <w:rPr>
          <w:color w:val="161718" w:themeColor="text1"/>
        </w:rPr>
      </w:pPr>
      <w:r>
        <w:rPr>
          <w:color w:val="161718" w:themeColor="text1"/>
        </w:rPr>
        <w:t xml:space="preserve">The </w:t>
      </w:r>
      <w:r w:rsidRPr="00A709A6">
        <w:rPr>
          <w:color w:val="00B050"/>
        </w:rPr>
        <w:t xml:space="preserve">Debug </w:t>
      </w:r>
      <w:r>
        <w:rPr>
          <w:color w:val="161718" w:themeColor="text1"/>
        </w:rPr>
        <w:t xml:space="preserve">things,it </w:t>
      </w:r>
      <w:r w:rsidRPr="00A709A6">
        <w:rPr>
          <w:color w:val="161718" w:themeColor="text1"/>
        </w:rPr>
        <w:t>just displaying the name of the object</w:t>
      </w:r>
      <w:r>
        <w:rPr>
          <w:color w:val="161718" w:themeColor="text1"/>
        </w:rPr>
        <w:t xml:space="preserve"> </w:t>
      </w:r>
      <w:r w:rsidRPr="00A709A6">
        <w:rPr>
          <w:color w:val="161718" w:themeColor="text1"/>
        </w:rPr>
        <w:t xml:space="preserve">that </w:t>
      </w:r>
      <w:r w:rsidR="009F3131">
        <w:rPr>
          <w:color w:val="161718" w:themeColor="text1"/>
        </w:rPr>
        <w:t>i</w:t>
      </w:r>
      <w:r w:rsidRPr="00A709A6">
        <w:rPr>
          <w:color w:val="161718" w:themeColor="text1"/>
        </w:rPr>
        <w:t xml:space="preserve"> hit in the console</w:t>
      </w:r>
      <w:r>
        <w:rPr>
          <w:color w:val="161718" w:themeColor="text1"/>
        </w:rPr>
        <w:t>.</w:t>
      </w:r>
    </w:p>
    <w:p w14:paraId="51183752" w14:textId="290F1A0F" w:rsidR="00A709A6" w:rsidRDefault="00A709A6" w:rsidP="00A709A6">
      <w:pPr>
        <w:rPr>
          <w:color w:val="161718" w:themeColor="text1"/>
        </w:rPr>
      </w:pPr>
    </w:p>
    <w:p w14:paraId="62A1DD59" w14:textId="6A0FB877" w:rsidR="00A709A6" w:rsidRDefault="00A709A6" w:rsidP="00A709A6">
      <w:pPr>
        <w:rPr>
          <w:color w:val="161718" w:themeColor="text1"/>
        </w:rPr>
      </w:pPr>
      <w:r w:rsidRPr="00A709A6">
        <w:rPr>
          <w:color w:val="00B050"/>
        </w:rPr>
        <w:t xml:space="preserve">Target </w:t>
      </w:r>
      <w:r w:rsidRPr="00A709A6">
        <w:rPr>
          <w:color w:val="00B0F0"/>
        </w:rPr>
        <w:t xml:space="preserve">target </w:t>
      </w:r>
      <w:r>
        <w:rPr>
          <w:color w:val="161718" w:themeColor="text1"/>
        </w:rPr>
        <w:t xml:space="preserve">= </w:t>
      </w:r>
      <w:r w:rsidRPr="00A709A6">
        <w:rPr>
          <w:color w:val="00B0F0"/>
        </w:rPr>
        <w:t>hit</w:t>
      </w:r>
      <w:r>
        <w:rPr>
          <w:color w:val="161718" w:themeColor="text1"/>
        </w:rPr>
        <w:t>.</w:t>
      </w:r>
      <w:r w:rsidRPr="00A709A6">
        <w:rPr>
          <w:color w:val="00B0F0"/>
        </w:rPr>
        <w:t>transform</w:t>
      </w:r>
      <w:r>
        <w:rPr>
          <w:color w:val="161718" w:themeColor="text1"/>
        </w:rPr>
        <w:t>.</w:t>
      </w:r>
      <w:r w:rsidRPr="00A709A6">
        <w:rPr>
          <w:color w:val="FFC000"/>
        </w:rPr>
        <w:t>GetComponent</w:t>
      </w:r>
      <w:r>
        <w:rPr>
          <w:color w:val="161718" w:themeColor="text1"/>
        </w:rPr>
        <w:t>&lt;</w:t>
      </w:r>
      <w:r w:rsidRPr="00A709A6">
        <w:rPr>
          <w:color w:val="00B050"/>
        </w:rPr>
        <w:t>Target</w:t>
      </w:r>
      <w:r>
        <w:rPr>
          <w:color w:val="161718" w:themeColor="text1"/>
        </w:rPr>
        <w:t xml:space="preserve">&gt;(); means,if the sci-fi shooting gun that </w:t>
      </w:r>
      <w:r w:rsidR="009F3131">
        <w:rPr>
          <w:color w:val="161718" w:themeColor="text1"/>
        </w:rPr>
        <w:t>i</w:t>
      </w:r>
      <w:r>
        <w:rPr>
          <w:color w:val="161718" w:themeColor="text1"/>
        </w:rPr>
        <w:t xml:space="preserve"> use hit the object that has the &lt;Target&gt; script,it will trigger something,</w:t>
      </w:r>
      <w:r w:rsidR="00116D69">
        <w:rPr>
          <w:color w:val="161718" w:themeColor="text1"/>
        </w:rPr>
        <w:t xml:space="preserve">for example : </w:t>
      </w:r>
    </w:p>
    <w:p w14:paraId="1EAC4D5B" w14:textId="682C21F9" w:rsidR="00A709A6" w:rsidRDefault="00A709A6" w:rsidP="00A709A6">
      <w:pPr>
        <w:rPr>
          <w:color w:val="161718" w:themeColor="text1"/>
        </w:rPr>
      </w:pPr>
      <w:r>
        <w:rPr>
          <w:color w:val="161718" w:themeColor="text1"/>
        </w:rPr>
        <w:t xml:space="preserve"> </w:t>
      </w:r>
      <w:r w:rsidRPr="00A709A6">
        <w:rPr>
          <w:color w:val="C100D0"/>
        </w:rPr>
        <w:t>if</w:t>
      </w:r>
      <w:r w:rsidRPr="00A709A6">
        <w:rPr>
          <w:color w:val="7030A0"/>
        </w:rPr>
        <w:t xml:space="preserve"> </w:t>
      </w:r>
      <w:r>
        <w:rPr>
          <w:color w:val="161718" w:themeColor="text1"/>
        </w:rPr>
        <w:t>(</w:t>
      </w:r>
      <w:r w:rsidRPr="00A709A6">
        <w:rPr>
          <w:color w:val="00B0F0"/>
        </w:rPr>
        <w:t xml:space="preserve">target </w:t>
      </w:r>
      <w:r>
        <w:rPr>
          <w:color w:val="161718" w:themeColor="text1"/>
        </w:rPr>
        <w:t xml:space="preserve">!= </w:t>
      </w:r>
      <w:r w:rsidRPr="00A709A6">
        <w:rPr>
          <w:color w:val="0070C0"/>
        </w:rPr>
        <w:t>null</w:t>
      </w:r>
      <w:r>
        <w:rPr>
          <w:color w:val="161718" w:themeColor="text1"/>
        </w:rPr>
        <w:t xml:space="preserve">) </w:t>
      </w:r>
    </w:p>
    <w:p w14:paraId="0020451F" w14:textId="6B432407" w:rsidR="00A709A6" w:rsidRDefault="00A709A6" w:rsidP="00A709A6">
      <w:pPr>
        <w:rPr>
          <w:color w:val="161718" w:themeColor="text1"/>
        </w:rPr>
      </w:pPr>
      <w:r>
        <w:rPr>
          <w:color w:val="161718" w:themeColor="text1"/>
        </w:rPr>
        <w:t>{</w:t>
      </w:r>
    </w:p>
    <w:p w14:paraId="09CA1F40" w14:textId="721A62A3" w:rsidR="00A709A6" w:rsidRDefault="00A709A6" w:rsidP="00A709A6">
      <w:pPr>
        <w:rPr>
          <w:color w:val="161718" w:themeColor="text1"/>
        </w:rPr>
      </w:pPr>
      <w:r>
        <w:rPr>
          <w:color w:val="161718" w:themeColor="text1"/>
        </w:rPr>
        <w:tab/>
      </w:r>
      <w:r w:rsidRPr="00A709A6">
        <w:rPr>
          <w:color w:val="00B0F0"/>
        </w:rPr>
        <w:t>Target</w:t>
      </w:r>
      <w:r>
        <w:rPr>
          <w:color w:val="161718" w:themeColor="text1"/>
        </w:rPr>
        <w:t>.</w:t>
      </w:r>
      <w:r w:rsidRPr="00A709A6">
        <w:rPr>
          <w:color w:val="FFC000"/>
        </w:rPr>
        <w:t>TakeDamage</w:t>
      </w:r>
      <w:r>
        <w:rPr>
          <w:color w:val="161718" w:themeColor="text1"/>
        </w:rPr>
        <w:t>(</w:t>
      </w:r>
      <w:r w:rsidRPr="00A709A6">
        <w:rPr>
          <w:color w:val="00B0F0"/>
        </w:rPr>
        <w:t>damage</w:t>
      </w:r>
      <w:r>
        <w:rPr>
          <w:color w:val="161718" w:themeColor="text1"/>
        </w:rPr>
        <w:t>);</w:t>
      </w:r>
    </w:p>
    <w:p w14:paraId="737F98FC" w14:textId="5FAC5300" w:rsidR="00116D69" w:rsidRDefault="00A709A6" w:rsidP="00A709A6">
      <w:pPr>
        <w:rPr>
          <w:color w:val="161718" w:themeColor="text1"/>
        </w:rPr>
      </w:pPr>
      <w:r>
        <w:rPr>
          <w:color w:val="161718" w:themeColor="text1"/>
        </w:rPr>
        <w:t>}</w:t>
      </w:r>
    </w:p>
    <w:p w14:paraId="70F90435" w14:textId="74C048F9" w:rsidR="00116D69" w:rsidRDefault="00116D69" w:rsidP="00A709A6">
      <w:pPr>
        <w:rPr>
          <w:color w:val="161718" w:themeColor="text1"/>
        </w:rPr>
      </w:pPr>
      <w:r>
        <w:rPr>
          <w:color w:val="161718" w:themeColor="text1"/>
        </w:rPr>
        <w:lastRenderedPageBreak/>
        <w:t>It means that the target will take damage from this sci-fi shooting gun that has this Pistol script.</w:t>
      </w:r>
    </w:p>
    <w:p w14:paraId="6900ADCE" w14:textId="7384F04D" w:rsidR="00116D69" w:rsidRDefault="00116D69" w:rsidP="00A709A6">
      <w:pPr>
        <w:rPr>
          <w:color w:val="161718" w:themeColor="text1"/>
        </w:rPr>
      </w:pPr>
      <w:r>
        <w:rPr>
          <w:color w:val="161718" w:themeColor="text1"/>
        </w:rPr>
        <w:t>And also for this one,</w:t>
      </w:r>
    </w:p>
    <w:p w14:paraId="6408C94B" w14:textId="5929B383" w:rsidR="00116D69" w:rsidRDefault="00116D69" w:rsidP="00116D69">
      <w:pPr>
        <w:rPr>
          <w:color w:val="161718" w:themeColor="text1"/>
        </w:rPr>
      </w:pPr>
      <w:r w:rsidRPr="00A709A6">
        <w:rPr>
          <w:color w:val="C100D0"/>
        </w:rPr>
        <w:t>if</w:t>
      </w:r>
      <w:r w:rsidRPr="00A709A6">
        <w:rPr>
          <w:color w:val="7030A0"/>
        </w:rPr>
        <w:t xml:space="preserve"> </w:t>
      </w:r>
      <w:r>
        <w:rPr>
          <w:color w:val="161718" w:themeColor="text1"/>
        </w:rPr>
        <w:t>(</w:t>
      </w:r>
      <w:r>
        <w:rPr>
          <w:color w:val="00B0F0"/>
        </w:rPr>
        <w:t xml:space="preserve">hit.rigidbody </w:t>
      </w:r>
      <w:r w:rsidRPr="00A709A6">
        <w:rPr>
          <w:color w:val="00B0F0"/>
        </w:rPr>
        <w:t xml:space="preserve"> </w:t>
      </w:r>
      <w:r>
        <w:rPr>
          <w:color w:val="161718" w:themeColor="text1"/>
        </w:rPr>
        <w:t xml:space="preserve">!= </w:t>
      </w:r>
      <w:r w:rsidRPr="00A709A6">
        <w:rPr>
          <w:color w:val="0070C0"/>
        </w:rPr>
        <w:t>null</w:t>
      </w:r>
      <w:r>
        <w:rPr>
          <w:color w:val="161718" w:themeColor="text1"/>
        </w:rPr>
        <w:t xml:space="preserve">) </w:t>
      </w:r>
    </w:p>
    <w:p w14:paraId="401F1FAF" w14:textId="77777777" w:rsidR="00116D69" w:rsidRDefault="00116D69" w:rsidP="00116D69">
      <w:pPr>
        <w:rPr>
          <w:color w:val="161718" w:themeColor="text1"/>
        </w:rPr>
      </w:pPr>
      <w:r>
        <w:rPr>
          <w:color w:val="161718" w:themeColor="text1"/>
        </w:rPr>
        <w:t>{</w:t>
      </w:r>
    </w:p>
    <w:p w14:paraId="050F4376" w14:textId="5FA46ECA" w:rsidR="00116D69" w:rsidRDefault="00116D69" w:rsidP="00116D69">
      <w:pPr>
        <w:rPr>
          <w:color w:val="161718" w:themeColor="text1"/>
        </w:rPr>
      </w:pPr>
      <w:r>
        <w:rPr>
          <w:color w:val="161718" w:themeColor="text1"/>
        </w:rPr>
        <w:tab/>
      </w:r>
      <w:r>
        <w:rPr>
          <w:color w:val="00B0F0"/>
        </w:rPr>
        <w:t>hit.rigidbody</w:t>
      </w:r>
      <w:r>
        <w:rPr>
          <w:color w:val="161718" w:themeColor="text1"/>
        </w:rPr>
        <w:t>.</w:t>
      </w:r>
      <w:r>
        <w:rPr>
          <w:color w:val="FFC000"/>
        </w:rPr>
        <w:t>AddForce</w:t>
      </w:r>
      <w:r>
        <w:rPr>
          <w:color w:val="161718" w:themeColor="text1"/>
        </w:rPr>
        <w:t>(</w:t>
      </w:r>
      <w:r>
        <w:rPr>
          <w:color w:val="00B0F0"/>
        </w:rPr>
        <w:t>-hit.normal * impactForce</w:t>
      </w:r>
      <w:r>
        <w:rPr>
          <w:color w:val="161718" w:themeColor="text1"/>
        </w:rPr>
        <w:t>);</w:t>
      </w:r>
    </w:p>
    <w:p w14:paraId="359BB2E6" w14:textId="423B2A6D" w:rsidR="00116D69" w:rsidRDefault="00116D69" w:rsidP="00116D69">
      <w:pPr>
        <w:rPr>
          <w:color w:val="161718" w:themeColor="text1"/>
        </w:rPr>
      </w:pPr>
      <w:r>
        <w:rPr>
          <w:color w:val="161718" w:themeColor="text1"/>
        </w:rPr>
        <w:t>}</w:t>
      </w:r>
    </w:p>
    <w:p w14:paraId="72D778C7" w14:textId="227BB843" w:rsidR="00116D69" w:rsidRDefault="00116D69" w:rsidP="00116D69">
      <w:pPr>
        <w:rPr>
          <w:color w:val="161718" w:themeColor="text1"/>
        </w:rPr>
      </w:pPr>
      <w:r>
        <w:rPr>
          <w:color w:val="161718" w:themeColor="text1"/>
        </w:rPr>
        <w:t xml:space="preserve">It means it </w:t>
      </w:r>
      <w:r w:rsidRPr="00116D69">
        <w:rPr>
          <w:color w:val="161718" w:themeColor="text1"/>
        </w:rPr>
        <w:t>allow</w:t>
      </w:r>
      <w:r>
        <w:rPr>
          <w:color w:val="161718" w:themeColor="text1"/>
        </w:rPr>
        <w:t>s</w:t>
      </w:r>
      <w:r w:rsidRPr="00116D69">
        <w:rPr>
          <w:color w:val="161718" w:themeColor="text1"/>
        </w:rPr>
        <w:t xml:space="preserve"> us to add a force in a given</w:t>
      </w:r>
      <w:r>
        <w:rPr>
          <w:color w:val="161718" w:themeColor="text1"/>
        </w:rPr>
        <w:t xml:space="preserve"> </w:t>
      </w:r>
      <w:r w:rsidRPr="00116D69">
        <w:rPr>
          <w:color w:val="161718" w:themeColor="text1"/>
        </w:rPr>
        <w:t>direction</w:t>
      </w:r>
      <w:r>
        <w:rPr>
          <w:color w:val="161718" w:themeColor="text1"/>
        </w:rPr>
        <w:t>,</w:t>
      </w:r>
      <w:r w:rsidRPr="00116D69">
        <w:rPr>
          <w:color w:val="161718" w:themeColor="text1"/>
        </w:rPr>
        <w:t xml:space="preserve"> now </w:t>
      </w:r>
      <w:r w:rsidR="009F3131">
        <w:rPr>
          <w:color w:val="161718" w:themeColor="text1"/>
        </w:rPr>
        <w:t>i</w:t>
      </w:r>
      <w:r w:rsidRPr="00116D69">
        <w:rPr>
          <w:color w:val="161718" w:themeColor="text1"/>
        </w:rPr>
        <w:t xml:space="preserve"> could use the</w:t>
      </w:r>
      <w:r>
        <w:rPr>
          <w:color w:val="161718" w:themeColor="text1"/>
        </w:rPr>
        <w:t xml:space="preserve"> </w:t>
      </w:r>
      <w:r w:rsidRPr="00116D69">
        <w:rPr>
          <w:color w:val="161718" w:themeColor="text1"/>
        </w:rPr>
        <w:t xml:space="preserve">direction </w:t>
      </w:r>
      <w:r w:rsidR="009F3131">
        <w:rPr>
          <w:color w:val="161718" w:themeColor="text1"/>
        </w:rPr>
        <w:t>I am</w:t>
      </w:r>
      <w:r w:rsidRPr="00116D69">
        <w:rPr>
          <w:color w:val="161718" w:themeColor="text1"/>
        </w:rPr>
        <w:t xml:space="preserve"> currently looking in</w:t>
      </w:r>
      <w:r>
        <w:rPr>
          <w:color w:val="161718" w:themeColor="text1"/>
        </w:rPr>
        <w:t xml:space="preserve"> to add a force to the object that </w:t>
      </w:r>
      <w:r w:rsidR="009F3131">
        <w:rPr>
          <w:color w:val="161718" w:themeColor="text1"/>
        </w:rPr>
        <w:t>i</w:t>
      </w:r>
      <w:r>
        <w:rPr>
          <w:color w:val="161718" w:themeColor="text1"/>
        </w:rPr>
        <w:t xml:space="preserve"> shoot at.</w:t>
      </w:r>
    </w:p>
    <w:p w14:paraId="5B974818" w14:textId="55B5B48F" w:rsidR="00116D69" w:rsidRDefault="00116D69" w:rsidP="00116D69">
      <w:pPr>
        <w:rPr>
          <w:color w:val="161718" w:themeColor="text1"/>
        </w:rPr>
      </w:pPr>
    </w:p>
    <w:p w14:paraId="5FD0AEBA" w14:textId="53F6FD46" w:rsidR="00116D69" w:rsidRPr="00116D69" w:rsidRDefault="00116D69" w:rsidP="00116D69">
      <w:pPr>
        <w:rPr>
          <w:color w:val="161718" w:themeColor="text1"/>
        </w:rPr>
      </w:pPr>
      <w:r>
        <w:rPr>
          <w:color w:val="161718" w:themeColor="text1"/>
        </w:rPr>
        <w:t>For the really last thing is about :</w:t>
      </w:r>
    </w:p>
    <w:p w14:paraId="3AE9118C" w14:textId="77777777" w:rsidR="00DE1FFA" w:rsidRDefault="00116D69" w:rsidP="00116D69">
      <w:pPr>
        <w:rPr>
          <w:color w:val="7030A0"/>
        </w:rPr>
      </w:pPr>
      <w:r w:rsidRPr="00116D69">
        <w:rPr>
          <w:color w:val="00B050"/>
        </w:rPr>
        <w:t>GameObject </w:t>
      </w:r>
      <w:r w:rsidRPr="00116D69">
        <w:rPr>
          <w:color w:val="00B0F0"/>
        </w:rPr>
        <w:t>impactGO </w:t>
      </w:r>
      <w:r w:rsidRPr="00116D69">
        <w:rPr>
          <w:color w:val="7030A0"/>
        </w:rPr>
        <w:t>= </w:t>
      </w:r>
      <w:r w:rsidRPr="00116D69">
        <w:rPr>
          <w:color w:val="FFC000"/>
        </w:rPr>
        <w:t>Instantiate</w:t>
      </w:r>
      <w:r w:rsidRPr="00116D69">
        <w:rPr>
          <w:color w:val="7030A0"/>
        </w:rPr>
        <w:t>(</w:t>
      </w:r>
      <w:r w:rsidRPr="00116D69">
        <w:rPr>
          <w:color w:val="00B0F0"/>
        </w:rPr>
        <w:t>impactEffect</w:t>
      </w:r>
      <w:r w:rsidRPr="00116D69">
        <w:rPr>
          <w:color w:val="7030A0"/>
        </w:rPr>
        <w:t>, </w:t>
      </w:r>
      <w:r w:rsidRPr="00116D69">
        <w:rPr>
          <w:color w:val="00B0F0"/>
        </w:rPr>
        <w:t>hit</w:t>
      </w:r>
      <w:r w:rsidRPr="00116D69">
        <w:rPr>
          <w:color w:val="7030A0"/>
        </w:rPr>
        <w:t>.</w:t>
      </w:r>
      <w:r w:rsidRPr="00116D69">
        <w:rPr>
          <w:color w:val="00B0F0"/>
        </w:rPr>
        <w:t>point</w:t>
      </w:r>
      <w:r w:rsidRPr="00116D69">
        <w:rPr>
          <w:color w:val="7030A0"/>
        </w:rPr>
        <w:t>, </w:t>
      </w:r>
      <w:r w:rsidRPr="00116D69">
        <w:rPr>
          <w:color w:val="00B050"/>
        </w:rPr>
        <w:t>Quaternion</w:t>
      </w:r>
      <w:r w:rsidRPr="00116D69">
        <w:rPr>
          <w:color w:val="7030A0"/>
        </w:rPr>
        <w:t>.</w:t>
      </w:r>
      <w:r w:rsidRPr="00116D69">
        <w:rPr>
          <w:color w:val="FFC000"/>
        </w:rPr>
        <w:t>LookRotation</w:t>
      </w:r>
      <w:r w:rsidRPr="00116D69">
        <w:rPr>
          <w:color w:val="7030A0"/>
        </w:rPr>
        <w:t>(</w:t>
      </w:r>
      <w:r w:rsidRPr="00116D69">
        <w:rPr>
          <w:color w:val="00B0F0"/>
        </w:rPr>
        <w:t>hit</w:t>
      </w:r>
      <w:r w:rsidRPr="00116D69">
        <w:rPr>
          <w:color w:val="7030A0"/>
        </w:rPr>
        <w:t>.</w:t>
      </w:r>
      <w:r w:rsidRPr="00116D69">
        <w:rPr>
          <w:color w:val="00B0F0"/>
        </w:rPr>
        <w:t>normal</w:t>
      </w:r>
      <w:r w:rsidRPr="00116D69">
        <w:rPr>
          <w:color w:val="7030A0"/>
        </w:rPr>
        <w:t>));</w:t>
      </w:r>
    </w:p>
    <w:p w14:paraId="25D6DC4D" w14:textId="4A22FA4C" w:rsidR="00116D69" w:rsidRPr="00116D69" w:rsidRDefault="00116D69" w:rsidP="00116D69">
      <w:pPr>
        <w:rPr>
          <w:color w:val="7030A0"/>
        </w:rPr>
      </w:pPr>
      <w:r w:rsidRPr="00116D69">
        <w:rPr>
          <w:color w:val="FFC000"/>
        </w:rPr>
        <w:t>Destroy</w:t>
      </w:r>
      <w:r w:rsidRPr="00116D69">
        <w:rPr>
          <w:color w:val="7030A0"/>
        </w:rPr>
        <w:t>(</w:t>
      </w:r>
      <w:r w:rsidRPr="00116D69">
        <w:rPr>
          <w:color w:val="00B0F0"/>
        </w:rPr>
        <w:t>impactGO</w:t>
      </w:r>
      <w:r w:rsidRPr="00116D69">
        <w:rPr>
          <w:color w:val="7030A0"/>
        </w:rPr>
        <w:t>, </w:t>
      </w:r>
      <w:r w:rsidRPr="00116D69">
        <w:rPr>
          <w:color w:val="92D050"/>
        </w:rPr>
        <w:t>2f</w:t>
      </w:r>
      <w:r w:rsidRPr="00116D69">
        <w:rPr>
          <w:color w:val="7030A0"/>
        </w:rPr>
        <w:t>);</w:t>
      </w:r>
    </w:p>
    <w:p w14:paraId="599E48BE" w14:textId="77777777" w:rsidR="00116D69" w:rsidRDefault="00116D69" w:rsidP="00116D69">
      <w:pPr>
        <w:rPr>
          <w:color w:val="161718" w:themeColor="text1"/>
        </w:rPr>
      </w:pPr>
    </w:p>
    <w:p w14:paraId="194A5980" w14:textId="6E9E88A6" w:rsidR="00116D69" w:rsidRDefault="00DE1FFA" w:rsidP="00DE1FFA">
      <w:pPr>
        <w:rPr>
          <w:color w:val="161718" w:themeColor="text1"/>
        </w:rPr>
      </w:pPr>
      <w:r w:rsidRPr="00DE1FFA">
        <w:rPr>
          <w:color w:val="161718" w:themeColor="text1"/>
        </w:rPr>
        <w:t xml:space="preserve">if </w:t>
      </w:r>
      <w:r w:rsidR="009F3131">
        <w:rPr>
          <w:color w:val="161718" w:themeColor="text1"/>
        </w:rPr>
        <w:t>i</w:t>
      </w:r>
      <w:r>
        <w:rPr>
          <w:color w:val="161718" w:themeColor="text1"/>
        </w:rPr>
        <w:t xml:space="preserve"> </w:t>
      </w:r>
      <w:r w:rsidRPr="00DE1FFA">
        <w:rPr>
          <w:color w:val="161718" w:themeColor="text1"/>
        </w:rPr>
        <w:t>select our</w:t>
      </w:r>
      <w:r>
        <w:rPr>
          <w:color w:val="161718" w:themeColor="text1"/>
        </w:rPr>
        <w:t xml:space="preserve"> sci-fi shooting gun(pistol)</w:t>
      </w:r>
      <w:r w:rsidRPr="00DE1FFA">
        <w:rPr>
          <w:color w:val="161718" w:themeColor="text1"/>
        </w:rPr>
        <w:t xml:space="preserve"> and </w:t>
      </w:r>
      <w:r>
        <w:rPr>
          <w:color w:val="161718" w:themeColor="text1"/>
        </w:rPr>
        <w:t>put</w:t>
      </w:r>
      <w:r w:rsidRPr="00DE1FFA">
        <w:rPr>
          <w:color w:val="161718" w:themeColor="text1"/>
        </w:rPr>
        <w:t xml:space="preserve"> in our impact effect</w:t>
      </w:r>
      <w:r>
        <w:rPr>
          <w:color w:val="161718" w:themeColor="text1"/>
        </w:rPr>
        <w:t>,</w:t>
      </w:r>
      <w:r w:rsidR="009F3131">
        <w:rPr>
          <w:color w:val="161718" w:themeColor="text1"/>
        </w:rPr>
        <w:t>i</w:t>
      </w:r>
      <w:r>
        <w:rPr>
          <w:color w:val="161718" w:themeColor="text1"/>
        </w:rPr>
        <w:t xml:space="preserve"> </w:t>
      </w:r>
      <w:r w:rsidRPr="00DE1FFA">
        <w:rPr>
          <w:color w:val="161718" w:themeColor="text1"/>
        </w:rPr>
        <w:t xml:space="preserve">should see that when </w:t>
      </w:r>
      <w:r w:rsidR="009F3131">
        <w:rPr>
          <w:color w:val="161718" w:themeColor="text1"/>
        </w:rPr>
        <w:t>i</w:t>
      </w:r>
      <w:r w:rsidRPr="00DE1FFA">
        <w:rPr>
          <w:color w:val="161718" w:themeColor="text1"/>
        </w:rPr>
        <w:t xml:space="preserve"> hit play </w:t>
      </w:r>
      <w:r w:rsidR="009F3131">
        <w:rPr>
          <w:color w:val="161718" w:themeColor="text1"/>
        </w:rPr>
        <w:t>i</w:t>
      </w:r>
      <w:r w:rsidRPr="00DE1FFA">
        <w:rPr>
          <w:color w:val="161718" w:themeColor="text1"/>
        </w:rPr>
        <w:t xml:space="preserve"> have</w:t>
      </w:r>
      <w:r>
        <w:rPr>
          <w:color w:val="161718" w:themeColor="text1"/>
        </w:rPr>
        <w:t xml:space="preserve"> </w:t>
      </w:r>
      <w:r w:rsidRPr="00DE1FFA">
        <w:rPr>
          <w:color w:val="161718" w:themeColor="text1"/>
        </w:rPr>
        <w:t xml:space="preserve">this </w:t>
      </w:r>
      <w:r>
        <w:rPr>
          <w:color w:val="161718" w:themeColor="text1"/>
        </w:rPr>
        <w:t>awesome</w:t>
      </w:r>
      <w:r w:rsidRPr="00DE1FFA">
        <w:rPr>
          <w:color w:val="161718" w:themeColor="text1"/>
        </w:rPr>
        <w:t xml:space="preserve"> impact and it </w:t>
      </w:r>
      <w:r>
        <w:rPr>
          <w:color w:val="161718" w:themeColor="text1"/>
        </w:rPr>
        <w:t>gives</w:t>
      </w:r>
      <w:r w:rsidRPr="00DE1FFA">
        <w:rPr>
          <w:color w:val="161718" w:themeColor="text1"/>
        </w:rPr>
        <w:t xml:space="preserve"> itself nicely </w:t>
      </w:r>
      <w:r>
        <w:rPr>
          <w:color w:val="161718" w:themeColor="text1"/>
        </w:rPr>
        <w:t xml:space="preserve">impact effect </w:t>
      </w:r>
      <w:r w:rsidRPr="00DE1FFA">
        <w:rPr>
          <w:color w:val="161718" w:themeColor="text1"/>
        </w:rPr>
        <w:t>to the surface</w:t>
      </w:r>
      <w:r>
        <w:rPr>
          <w:color w:val="161718" w:themeColor="text1"/>
        </w:rPr>
        <w:t xml:space="preserve"> </w:t>
      </w:r>
      <w:r w:rsidRPr="00DE1FFA">
        <w:rPr>
          <w:color w:val="161718" w:themeColor="text1"/>
        </w:rPr>
        <w:t xml:space="preserve">that </w:t>
      </w:r>
      <w:r w:rsidR="009F3131">
        <w:rPr>
          <w:color w:val="161718" w:themeColor="text1"/>
        </w:rPr>
        <w:t>i</w:t>
      </w:r>
      <w:r w:rsidRPr="00DE1FFA">
        <w:rPr>
          <w:color w:val="161718" w:themeColor="text1"/>
        </w:rPr>
        <w:t xml:space="preserve"> shoot</w:t>
      </w:r>
      <w:r>
        <w:rPr>
          <w:color w:val="161718" w:themeColor="text1"/>
        </w:rPr>
        <w:t xml:space="preserve">,but </w:t>
      </w:r>
      <w:r w:rsidRPr="00DE1FFA">
        <w:rPr>
          <w:color w:val="161718" w:themeColor="text1"/>
        </w:rPr>
        <w:t>the only problem with this</w:t>
      </w:r>
      <w:r>
        <w:rPr>
          <w:color w:val="161718" w:themeColor="text1"/>
        </w:rPr>
        <w:t xml:space="preserve"> </w:t>
      </w:r>
      <w:r w:rsidRPr="00DE1FFA">
        <w:rPr>
          <w:color w:val="161718" w:themeColor="text1"/>
        </w:rPr>
        <w:t xml:space="preserve">is that </w:t>
      </w:r>
      <w:r w:rsidR="009F3131">
        <w:rPr>
          <w:color w:val="161718" w:themeColor="text1"/>
        </w:rPr>
        <w:t>i</w:t>
      </w:r>
      <w:r w:rsidRPr="00DE1FFA">
        <w:rPr>
          <w:color w:val="161718" w:themeColor="text1"/>
        </w:rPr>
        <w:t xml:space="preserve"> </w:t>
      </w:r>
      <w:r w:rsidR="009F3131">
        <w:rPr>
          <w:color w:val="161718" w:themeColor="text1"/>
        </w:rPr>
        <w:t>am</w:t>
      </w:r>
      <w:r w:rsidRPr="00DE1FFA">
        <w:rPr>
          <w:color w:val="161718" w:themeColor="text1"/>
        </w:rPr>
        <w:t xml:space="preserve"> currently instantiating a</w:t>
      </w:r>
      <w:r>
        <w:rPr>
          <w:color w:val="161718" w:themeColor="text1"/>
        </w:rPr>
        <w:t xml:space="preserve"> </w:t>
      </w:r>
      <w:r w:rsidRPr="00DE1FFA">
        <w:rPr>
          <w:color w:val="161718" w:themeColor="text1"/>
        </w:rPr>
        <w:t>lot of objects and during a game</w:t>
      </w:r>
      <w:r>
        <w:rPr>
          <w:color w:val="161718" w:themeColor="text1"/>
        </w:rPr>
        <w:t>,</w:t>
      </w:r>
      <w:r w:rsidRPr="00DE1FFA">
        <w:rPr>
          <w:color w:val="161718" w:themeColor="text1"/>
        </w:rPr>
        <w:t xml:space="preserve"> our</w:t>
      </w:r>
      <w:r>
        <w:rPr>
          <w:color w:val="161718" w:themeColor="text1"/>
        </w:rPr>
        <w:t xml:space="preserve"> </w:t>
      </w:r>
      <w:r w:rsidRPr="00DE1FFA">
        <w:rPr>
          <w:color w:val="161718" w:themeColor="text1"/>
        </w:rPr>
        <w:t xml:space="preserve">hierarchy is really going to </w:t>
      </w:r>
      <w:r>
        <w:rPr>
          <w:color w:val="161718" w:themeColor="text1"/>
        </w:rPr>
        <w:t>mess up,</w:t>
      </w:r>
      <w:r w:rsidRPr="00DE1FFA">
        <w:rPr>
          <w:color w:val="161718" w:themeColor="text1"/>
        </w:rPr>
        <w:t xml:space="preserve">just make sure </w:t>
      </w:r>
      <w:r>
        <w:rPr>
          <w:color w:val="161718" w:themeColor="text1"/>
        </w:rPr>
        <w:t>to</w:t>
      </w:r>
      <w:r w:rsidRPr="00DE1FFA">
        <w:rPr>
          <w:color w:val="161718" w:themeColor="text1"/>
        </w:rPr>
        <w:t xml:space="preserve"> quickly</w:t>
      </w:r>
      <w:r>
        <w:rPr>
          <w:color w:val="161718" w:themeColor="text1"/>
        </w:rPr>
        <w:t xml:space="preserve"> </w:t>
      </w:r>
      <w:r w:rsidRPr="00DE1FFA">
        <w:rPr>
          <w:color w:val="161718" w:themeColor="text1"/>
        </w:rPr>
        <w:t>destroy these after use to do</w:t>
      </w:r>
      <w:r>
        <w:rPr>
          <w:color w:val="161718" w:themeColor="text1"/>
        </w:rPr>
        <w:t>,</w:t>
      </w:r>
      <w:r w:rsidR="009F3131">
        <w:rPr>
          <w:color w:val="161718" w:themeColor="text1"/>
        </w:rPr>
        <w:t>i</w:t>
      </w:r>
      <w:r>
        <w:rPr>
          <w:color w:val="161718" w:themeColor="text1"/>
        </w:rPr>
        <w:t xml:space="preserve"> </w:t>
      </w:r>
      <w:r w:rsidRPr="00DE1FFA">
        <w:rPr>
          <w:color w:val="161718" w:themeColor="text1"/>
        </w:rPr>
        <w:t xml:space="preserve">need a reference to the object that </w:t>
      </w:r>
      <w:r w:rsidR="009F3131">
        <w:rPr>
          <w:color w:val="161718" w:themeColor="text1"/>
        </w:rPr>
        <w:t>i</w:t>
      </w:r>
      <w:r>
        <w:rPr>
          <w:color w:val="161718" w:themeColor="text1"/>
        </w:rPr>
        <w:t xml:space="preserve"> </w:t>
      </w:r>
      <w:r w:rsidRPr="00DE1FFA">
        <w:rPr>
          <w:color w:val="161718" w:themeColor="text1"/>
        </w:rPr>
        <w:t xml:space="preserve">just spawned and </w:t>
      </w:r>
      <w:r>
        <w:rPr>
          <w:color w:val="161718" w:themeColor="text1"/>
        </w:rPr>
        <w:t xml:space="preserve">i will </w:t>
      </w:r>
      <w:r w:rsidRPr="00DE1FFA">
        <w:rPr>
          <w:color w:val="161718" w:themeColor="text1"/>
        </w:rPr>
        <w:t>store that as a</w:t>
      </w:r>
      <w:r>
        <w:rPr>
          <w:color w:val="161718" w:themeColor="text1"/>
        </w:rPr>
        <w:t xml:space="preserve"> </w:t>
      </w:r>
      <w:r w:rsidRPr="00DE1FFA">
        <w:rPr>
          <w:color w:val="161718" w:themeColor="text1"/>
        </w:rPr>
        <w:t>game object</w:t>
      </w:r>
      <w:r>
        <w:rPr>
          <w:color w:val="161718" w:themeColor="text1"/>
        </w:rPr>
        <w:t>,i</w:t>
      </w:r>
      <w:r w:rsidRPr="00DE1FFA">
        <w:rPr>
          <w:color w:val="161718" w:themeColor="text1"/>
        </w:rPr>
        <w:t xml:space="preserve"> call it something like</w:t>
      </w:r>
      <w:r>
        <w:rPr>
          <w:color w:val="161718" w:themeColor="text1"/>
        </w:rPr>
        <w:t xml:space="preserve"> </w:t>
      </w:r>
      <w:r w:rsidRPr="00DE1FFA">
        <w:rPr>
          <w:color w:val="161718" w:themeColor="text1"/>
        </w:rPr>
        <w:t>impact game object</w:t>
      </w:r>
      <w:r>
        <w:rPr>
          <w:color w:val="161718" w:themeColor="text1"/>
        </w:rPr>
        <w:t>,</w:t>
      </w:r>
      <w:r w:rsidRPr="00DE1FFA">
        <w:rPr>
          <w:color w:val="161718" w:themeColor="text1"/>
        </w:rPr>
        <w:t xml:space="preserve"> and set it equal to</w:t>
      </w:r>
      <w:r>
        <w:rPr>
          <w:color w:val="161718" w:themeColor="text1"/>
        </w:rPr>
        <w:t xml:space="preserve"> </w:t>
      </w:r>
      <w:r w:rsidRPr="00DE1FFA">
        <w:rPr>
          <w:color w:val="161718" w:themeColor="text1"/>
        </w:rPr>
        <w:t>the instantiated object</w:t>
      </w:r>
      <w:r>
        <w:rPr>
          <w:color w:val="161718" w:themeColor="text1"/>
        </w:rPr>
        <w:t>,so i</w:t>
      </w:r>
      <w:r w:rsidRPr="00DE1FFA">
        <w:rPr>
          <w:color w:val="161718" w:themeColor="text1"/>
        </w:rPr>
        <w:t xml:space="preserve"> can go destroy and the</w:t>
      </w:r>
      <w:r>
        <w:rPr>
          <w:color w:val="161718" w:themeColor="text1"/>
        </w:rPr>
        <w:t xml:space="preserve"> </w:t>
      </w:r>
      <w:r w:rsidRPr="00DE1FFA">
        <w:rPr>
          <w:color w:val="161718" w:themeColor="text1"/>
        </w:rPr>
        <w:t>object</w:t>
      </w:r>
      <w:r>
        <w:rPr>
          <w:color w:val="161718" w:themeColor="text1"/>
        </w:rPr>
        <w:t>,what</w:t>
      </w:r>
      <w:r w:rsidRPr="00DE1FFA">
        <w:rPr>
          <w:color w:val="161718" w:themeColor="text1"/>
        </w:rPr>
        <w:t xml:space="preserve"> </w:t>
      </w:r>
      <w:r>
        <w:rPr>
          <w:color w:val="161718" w:themeColor="text1"/>
        </w:rPr>
        <w:t>i</w:t>
      </w:r>
      <w:r w:rsidRPr="00DE1FFA">
        <w:rPr>
          <w:color w:val="161718" w:themeColor="text1"/>
        </w:rPr>
        <w:t xml:space="preserve"> want to destroy is </w:t>
      </w:r>
      <w:r>
        <w:rPr>
          <w:color w:val="161718" w:themeColor="text1"/>
        </w:rPr>
        <w:t xml:space="preserve">my </w:t>
      </w:r>
      <w:r w:rsidRPr="00DE1FFA">
        <w:rPr>
          <w:color w:val="161718" w:themeColor="text1"/>
        </w:rPr>
        <w:t xml:space="preserve">impact game object and </w:t>
      </w:r>
      <w:r>
        <w:rPr>
          <w:color w:val="161718" w:themeColor="text1"/>
        </w:rPr>
        <w:t>i</w:t>
      </w:r>
      <w:r w:rsidRPr="00DE1FFA">
        <w:rPr>
          <w:color w:val="161718" w:themeColor="text1"/>
        </w:rPr>
        <w:t xml:space="preserve"> want to</w:t>
      </w:r>
      <w:r>
        <w:rPr>
          <w:color w:val="161718" w:themeColor="text1"/>
        </w:rPr>
        <w:t xml:space="preserve"> </w:t>
      </w:r>
      <w:r w:rsidRPr="00DE1FFA">
        <w:rPr>
          <w:color w:val="161718" w:themeColor="text1"/>
        </w:rPr>
        <w:t xml:space="preserve">destroy it </w:t>
      </w:r>
      <w:r>
        <w:rPr>
          <w:color w:val="161718" w:themeColor="text1"/>
        </w:rPr>
        <w:t>,let’s</w:t>
      </w:r>
      <w:r w:rsidRPr="00DE1FFA">
        <w:rPr>
          <w:color w:val="161718" w:themeColor="text1"/>
        </w:rPr>
        <w:t xml:space="preserve"> say two seconds</w:t>
      </w:r>
      <w:r w:rsidRPr="00DE1FFA">
        <w:rPr>
          <w:color w:val="FFC000"/>
        </w:rPr>
        <w:t xml:space="preserve"> </w:t>
      </w:r>
      <w:r w:rsidRPr="00DE1FFA">
        <w:rPr>
          <w:color w:val="161718" w:themeColor="text1"/>
        </w:rPr>
        <w:t>(</w:t>
      </w:r>
      <w:r w:rsidRPr="00116D69">
        <w:rPr>
          <w:color w:val="FFC000"/>
        </w:rPr>
        <w:t>Destroy</w:t>
      </w:r>
      <w:r w:rsidRPr="00116D69">
        <w:rPr>
          <w:color w:val="7030A0"/>
        </w:rPr>
        <w:t>(</w:t>
      </w:r>
      <w:r w:rsidRPr="00116D69">
        <w:rPr>
          <w:color w:val="00B0F0"/>
        </w:rPr>
        <w:t>impactGO</w:t>
      </w:r>
      <w:r w:rsidRPr="00116D69">
        <w:rPr>
          <w:color w:val="7030A0"/>
        </w:rPr>
        <w:t>, </w:t>
      </w:r>
      <w:r w:rsidRPr="00116D69">
        <w:rPr>
          <w:color w:val="92D050"/>
        </w:rPr>
        <w:t>2f</w:t>
      </w:r>
      <w:r w:rsidRPr="00116D69">
        <w:rPr>
          <w:color w:val="7030A0"/>
        </w:rPr>
        <w:t>);</w:t>
      </w:r>
      <w:r w:rsidRPr="00DE1FFA">
        <w:rPr>
          <w:color w:val="161718" w:themeColor="text1"/>
        </w:rPr>
        <w:t>)</w:t>
      </w:r>
      <w:r>
        <w:rPr>
          <w:color w:val="161718" w:themeColor="text1"/>
        </w:rPr>
        <w:t>,</w:t>
      </w:r>
      <w:r w:rsidRPr="00DE1FFA">
        <w:rPr>
          <w:color w:val="161718" w:themeColor="text1"/>
        </w:rPr>
        <w:t xml:space="preserve"> now our</w:t>
      </w:r>
      <w:r>
        <w:rPr>
          <w:color w:val="161718" w:themeColor="text1"/>
        </w:rPr>
        <w:t xml:space="preserve"> </w:t>
      </w:r>
      <w:r w:rsidRPr="00DE1FFA">
        <w:rPr>
          <w:color w:val="161718" w:themeColor="text1"/>
        </w:rPr>
        <w:t>object should clean themselves up</w:t>
      </w:r>
      <w:r>
        <w:rPr>
          <w:color w:val="161718" w:themeColor="text1"/>
        </w:rPr>
        <w:t>.</w:t>
      </w:r>
    </w:p>
    <w:p w14:paraId="68CFD269" w14:textId="43AEB5C0" w:rsidR="00DE1FFA" w:rsidRDefault="00DE1FFA" w:rsidP="00DE1FFA">
      <w:pPr>
        <w:rPr>
          <w:color w:val="161718" w:themeColor="text1"/>
        </w:rPr>
      </w:pPr>
    </w:p>
    <w:p w14:paraId="1FF032C6" w14:textId="4B60814B" w:rsidR="00DE1FFA" w:rsidRDefault="00DE1FFA" w:rsidP="00DE1FFA">
      <w:pPr>
        <w:rPr>
          <w:color w:val="161718" w:themeColor="text1"/>
        </w:rPr>
      </w:pPr>
    </w:p>
    <w:p w14:paraId="6A46464F" w14:textId="77777777" w:rsidR="005C0C57" w:rsidRDefault="005C0C57" w:rsidP="00DE1FFA">
      <w:pPr>
        <w:rPr>
          <w:color w:val="161718" w:themeColor="text1"/>
        </w:rPr>
      </w:pPr>
    </w:p>
    <w:p w14:paraId="2F24CB7B" w14:textId="77777777" w:rsidR="005C0C57" w:rsidRDefault="005C0C57" w:rsidP="00DE1FFA">
      <w:pPr>
        <w:rPr>
          <w:color w:val="161718" w:themeColor="text1"/>
        </w:rPr>
      </w:pPr>
    </w:p>
    <w:p w14:paraId="3A4CEFBE" w14:textId="77777777" w:rsidR="005C0C57" w:rsidRDefault="005C0C57" w:rsidP="00DE1FFA">
      <w:pPr>
        <w:rPr>
          <w:color w:val="161718" w:themeColor="text1"/>
        </w:rPr>
      </w:pPr>
    </w:p>
    <w:p w14:paraId="008D7192" w14:textId="77777777" w:rsidR="005C0C57" w:rsidRDefault="005C0C57" w:rsidP="00DE1FFA">
      <w:pPr>
        <w:rPr>
          <w:color w:val="161718" w:themeColor="text1"/>
        </w:rPr>
      </w:pPr>
    </w:p>
    <w:p w14:paraId="4450E90C" w14:textId="77777777" w:rsidR="005C0C57" w:rsidRDefault="005C0C57" w:rsidP="00DE1FFA">
      <w:pPr>
        <w:rPr>
          <w:color w:val="161718" w:themeColor="text1"/>
        </w:rPr>
      </w:pPr>
    </w:p>
    <w:p w14:paraId="52A234AE" w14:textId="77777777" w:rsidR="005C0C57" w:rsidRDefault="005C0C57" w:rsidP="00DE1FFA">
      <w:pPr>
        <w:rPr>
          <w:color w:val="161718" w:themeColor="text1"/>
        </w:rPr>
      </w:pPr>
    </w:p>
    <w:p w14:paraId="305B8C26" w14:textId="77777777" w:rsidR="005C0C57" w:rsidRDefault="005C0C57" w:rsidP="00DE1FFA">
      <w:pPr>
        <w:rPr>
          <w:color w:val="161718" w:themeColor="text1"/>
        </w:rPr>
      </w:pPr>
    </w:p>
    <w:p w14:paraId="340BB340" w14:textId="77777777" w:rsidR="005C0C57" w:rsidRDefault="005C0C57" w:rsidP="00DE1FFA">
      <w:pPr>
        <w:rPr>
          <w:color w:val="161718" w:themeColor="text1"/>
        </w:rPr>
      </w:pPr>
    </w:p>
    <w:p w14:paraId="55734F18" w14:textId="77777777" w:rsidR="005C0C57" w:rsidRDefault="005C0C57" w:rsidP="00DE1FFA">
      <w:pPr>
        <w:rPr>
          <w:color w:val="161718" w:themeColor="text1"/>
        </w:rPr>
      </w:pPr>
    </w:p>
    <w:p w14:paraId="0C4DE054" w14:textId="77777777" w:rsidR="005C0C57" w:rsidRDefault="005C0C57" w:rsidP="00DE1FFA">
      <w:pPr>
        <w:rPr>
          <w:color w:val="161718" w:themeColor="text1"/>
        </w:rPr>
      </w:pPr>
    </w:p>
    <w:p w14:paraId="7E5828F0" w14:textId="77777777" w:rsidR="005C0C57" w:rsidRDefault="005C0C57" w:rsidP="00DE1FFA">
      <w:pPr>
        <w:rPr>
          <w:color w:val="161718" w:themeColor="text1"/>
        </w:rPr>
      </w:pPr>
    </w:p>
    <w:p w14:paraId="7174F873" w14:textId="22A3BB60" w:rsidR="00DE1FFA" w:rsidRDefault="005C0C57" w:rsidP="00DE1FFA">
      <w:pPr>
        <w:rPr>
          <w:color w:val="161718" w:themeColor="text1"/>
        </w:rPr>
      </w:pPr>
      <w:r>
        <w:rPr>
          <w:color w:val="161718" w:themeColor="text1"/>
        </w:rPr>
        <w:t>Flowchart</w:t>
      </w:r>
    </w:p>
    <w:p w14:paraId="0F281FEE" w14:textId="4535BB2F" w:rsidR="005C0C57" w:rsidRDefault="005C0C57" w:rsidP="00DE1FFA">
      <w:pPr>
        <w:rPr>
          <w:color w:val="161718" w:themeColor="text1"/>
        </w:rPr>
      </w:pPr>
      <w:r>
        <w:rPr>
          <w:noProof/>
          <w:color w:val="161718" w:themeColor="text1"/>
        </w:rPr>
        <w:drawing>
          <wp:anchor distT="0" distB="0" distL="114300" distR="114300" simplePos="0" relativeHeight="251667968" behindDoc="0" locked="0" layoutInCell="1" allowOverlap="1" wp14:anchorId="4B282D0D" wp14:editId="765AB0C9">
            <wp:simplePos x="0" y="0"/>
            <wp:positionH relativeFrom="margin">
              <wp:align>left</wp:align>
            </wp:positionH>
            <wp:positionV relativeFrom="paragraph">
              <wp:posOffset>203835</wp:posOffset>
            </wp:positionV>
            <wp:extent cx="4549534" cy="496105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16F339" w14:textId="6420464C" w:rsidR="00DE1FFA" w:rsidRDefault="00DE1FFA" w:rsidP="00DE1FFA">
      <w:pPr>
        <w:rPr>
          <w:color w:val="161718" w:themeColor="text1"/>
        </w:rPr>
      </w:pPr>
    </w:p>
    <w:p w14:paraId="6A9E9465" w14:textId="6FA107E7" w:rsidR="00DE1FFA" w:rsidRDefault="00DE1FFA" w:rsidP="00DE1FFA">
      <w:pPr>
        <w:rPr>
          <w:color w:val="161718" w:themeColor="text1"/>
        </w:rPr>
      </w:pPr>
    </w:p>
    <w:p w14:paraId="071E5C94" w14:textId="77777777" w:rsidR="005C0C57" w:rsidRDefault="005C0C57" w:rsidP="00DE1FFA">
      <w:pPr>
        <w:rPr>
          <w:color w:val="161718" w:themeColor="text1"/>
        </w:rPr>
      </w:pPr>
    </w:p>
    <w:p w14:paraId="493A9193" w14:textId="77777777" w:rsidR="005C0C57" w:rsidRDefault="005C0C57" w:rsidP="00DE1FFA">
      <w:pPr>
        <w:rPr>
          <w:color w:val="161718" w:themeColor="text1"/>
        </w:rPr>
      </w:pPr>
    </w:p>
    <w:p w14:paraId="0F13F37E" w14:textId="77777777" w:rsidR="005C0C57" w:rsidRDefault="005C0C57" w:rsidP="00DE1FFA">
      <w:pPr>
        <w:rPr>
          <w:color w:val="161718" w:themeColor="text1"/>
        </w:rPr>
      </w:pPr>
    </w:p>
    <w:p w14:paraId="041A50CA" w14:textId="77777777" w:rsidR="005C0C57" w:rsidRDefault="005C0C57" w:rsidP="00DE1FFA">
      <w:pPr>
        <w:rPr>
          <w:color w:val="161718" w:themeColor="text1"/>
        </w:rPr>
      </w:pPr>
    </w:p>
    <w:p w14:paraId="2DBD8F57" w14:textId="77777777" w:rsidR="005C0C57" w:rsidRDefault="005C0C57" w:rsidP="00DE1FFA">
      <w:pPr>
        <w:rPr>
          <w:color w:val="161718" w:themeColor="text1"/>
        </w:rPr>
      </w:pPr>
    </w:p>
    <w:p w14:paraId="56DF44C3" w14:textId="77777777" w:rsidR="005C0C57" w:rsidRDefault="005C0C57" w:rsidP="00DE1FFA">
      <w:pPr>
        <w:rPr>
          <w:color w:val="161718" w:themeColor="text1"/>
        </w:rPr>
      </w:pPr>
    </w:p>
    <w:p w14:paraId="7F56AA79" w14:textId="77777777" w:rsidR="005C0C57" w:rsidRDefault="005C0C57" w:rsidP="00DE1FFA">
      <w:pPr>
        <w:rPr>
          <w:color w:val="161718" w:themeColor="text1"/>
        </w:rPr>
      </w:pPr>
    </w:p>
    <w:p w14:paraId="61046A54" w14:textId="77777777" w:rsidR="005C0C57" w:rsidRDefault="005C0C57" w:rsidP="00DE1FFA">
      <w:pPr>
        <w:rPr>
          <w:color w:val="161718" w:themeColor="text1"/>
        </w:rPr>
      </w:pPr>
    </w:p>
    <w:p w14:paraId="3EDC7CCA" w14:textId="77777777" w:rsidR="005C0C57" w:rsidRDefault="005C0C57" w:rsidP="00DE1FFA">
      <w:pPr>
        <w:rPr>
          <w:color w:val="161718" w:themeColor="text1"/>
        </w:rPr>
      </w:pPr>
    </w:p>
    <w:p w14:paraId="092DCDE3" w14:textId="77777777" w:rsidR="005C0C57" w:rsidRDefault="005C0C57" w:rsidP="00DE1FFA">
      <w:pPr>
        <w:rPr>
          <w:color w:val="161718" w:themeColor="text1"/>
        </w:rPr>
      </w:pPr>
    </w:p>
    <w:p w14:paraId="62E75C1E" w14:textId="77777777" w:rsidR="005C0C57" w:rsidRDefault="005C0C57" w:rsidP="00DE1FFA">
      <w:pPr>
        <w:rPr>
          <w:color w:val="161718" w:themeColor="text1"/>
        </w:rPr>
      </w:pPr>
    </w:p>
    <w:p w14:paraId="2074FD2D" w14:textId="77777777" w:rsidR="005C0C57" w:rsidRDefault="005C0C57" w:rsidP="00DE1FFA">
      <w:pPr>
        <w:rPr>
          <w:color w:val="161718" w:themeColor="text1"/>
        </w:rPr>
      </w:pPr>
    </w:p>
    <w:p w14:paraId="741E85DF" w14:textId="77777777" w:rsidR="005C0C57" w:rsidRDefault="005C0C57" w:rsidP="00DE1FFA">
      <w:pPr>
        <w:rPr>
          <w:color w:val="161718" w:themeColor="text1"/>
        </w:rPr>
      </w:pPr>
    </w:p>
    <w:p w14:paraId="4A46C668" w14:textId="77777777" w:rsidR="005C0C57" w:rsidRDefault="005C0C57" w:rsidP="00DE1FFA">
      <w:pPr>
        <w:rPr>
          <w:color w:val="161718" w:themeColor="text1"/>
        </w:rPr>
      </w:pPr>
    </w:p>
    <w:p w14:paraId="7681E7A6" w14:textId="77777777" w:rsidR="005C0C57" w:rsidRDefault="005C0C57" w:rsidP="00DE1FFA">
      <w:pPr>
        <w:rPr>
          <w:color w:val="161718" w:themeColor="text1"/>
        </w:rPr>
      </w:pPr>
    </w:p>
    <w:p w14:paraId="634D3050" w14:textId="77777777" w:rsidR="005C0C57" w:rsidRDefault="005C0C57" w:rsidP="00DE1FFA">
      <w:pPr>
        <w:rPr>
          <w:color w:val="161718" w:themeColor="text1"/>
        </w:rPr>
      </w:pPr>
    </w:p>
    <w:p w14:paraId="6C2E2219" w14:textId="77777777" w:rsidR="005C0C57" w:rsidRDefault="005C0C57" w:rsidP="00DE1FFA">
      <w:pPr>
        <w:rPr>
          <w:color w:val="161718" w:themeColor="text1"/>
        </w:rPr>
      </w:pPr>
    </w:p>
    <w:p w14:paraId="47673376" w14:textId="77777777" w:rsidR="005C0C57" w:rsidRDefault="005C0C57" w:rsidP="00DE1FFA">
      <w:pPr>
        <w:rPr>
          <w:color w:val="161718" w:themeColor="text1"/>
        </w:rPr>
      </w:pPr>
    </w:p>
    <w:p w14:paraId="48BEDFB7" w14:textId="77777777" w:rsidR="005C0C57" w:rsidRDefault="005C0C57" w:rsidP="00DE1FFA">
      <w:pPr>
        <w:rPr>
          <w:color w:val="161718" w:themeColor="text1"/>
        </w:rPr>
      </w:pPr>
    </w:p>
    <w:p w14:paraId="5AA1D75A" w14:textId="77777777" w:rsidR="005C0C57" w:rsidRDefault="005C0C57" w:rsidP="00DE1FFA">
      <w:pPr>
        <w:rPr>
          <w:color w:val="161718" w:themeColor="text1"/>
        </w:rPr>
      </w:pPr>
    </w:p>
    <w:p w14:paraId="10ABF8F9" w14:textId="77777777" w:rsidR="005C0C57" w:rsidRDefault="005C0C57" w:rsidP="00DE1FFA">
      <w:pPr>
        <w:rPr>
          <w:color w:val="161718" w:themeColor="text1"/>
        </w:rPr>
      </w:pPr>
    </w:p>
    <w:p w14:paraId="7F0804B0" w14:textId="77777777" w:rsidR="005C0C57" w:rsidRDefault="005C0C57" w:rsidP="00DE1FFA">
      <w:pPr>
        <w:rPr>
          <w:color w:val="161718" w:themeColor="text1"/>
        </w:rPr>
      </w:pPr>
    </w:p>
    <w:p w14:paraId="76E78357" w14:textId="77777777" w:rsidR="005C0C57" w:rsidRDefault="005C0C57" w:rsidP="00DE1FFA">
      <w:pPr>
        <w:rPr>
          <w:color w:val="161718" w:themeColor="text1"/>
        </w:rPr>
      </w:pPr>
    </w:p>
    <w:p w14:paraId="52D914F3" w14:textId="77777777" w:rsidR="005C0C57" w:rsidRDefault="005C0C57" w:rsidP="00DE1FFA">
      <w:pPr>
        <w:rPr>
          <w:color w:val="161718" w:themeColor="text1"/>
        </w:rPr>
      </w:pPr>
    </w:p>
    <w:p w14:paraId="08CAD27F" w14:textId="77777777" w:rsidR="005C0C57" w:rsidRDefault="005C0C57" w:rsidP="00DE1FFA">
      <w:pPr>
        <w:rPr>
          <w:color w:val="161718" w:themeColor="text1"/>
        </w:rPr>
      </w:pPr>
    </w:p>
    <w:p w14:paraId="7D5FED95" w14:textId="77777777" w:rsidR="005C0C57" w:rsidRDefault="005C0C57" w:rsidP="00DE1FFA">
      <w:pPr>
        <w:rPr>
          <w:color w:val="161718" w:themeColor="text1"/>
        </w:rPr>
      </w:pPr>
    </w:p>
    <w:p w14:paraId="4BE799A8" w14:textId="77777777" w:rsidR="005C0C57" w:rsidRDefault="005C0C57" w:rsidP="00DE1FFA">
      <w:pPr>
        <w:rPr>
          <w:color w:val="161718" w:themeColor="text1"/>
        </w:rPr>
      </w:pPr>
    </w:p>
    <w:p w14:paraId="5BF3060C" w14:textId="77777777" w:rsidR="005C0C57" w:rsidRDefault="005C0C57" w:rsidP="00DE1FFA">
      <w:pPr>
        <w:rPr>
          <w:color w:val="161718" w:themeColor="text1"/>
        </w:rPr>
      </w:pPr>
    </w:p>
    <w:p w14:paraId="3778A9F6" w14:textId="77777777" w:rsidR="005C0C57" w:rsidRDefault="005C0C57" w:rsidP="00DE1FFA">
      <w:pPr>
        <w:rPr>
          <w:color w:val="161718" w:themeColor="text1"/>
        </w:rPr>
      </w:pPr>
    </w:p>
    <w:p w14:paraId="56D7F542" w14:textId="12CF2AD7" w:rsidR="00DE1FFA" w:rsidRDefault="00DE1FFA" w:rsidP="00DE1FFA">
      <w:pPr>
        <w:rPr>
          <w:color w:val="161718" w:themeColor="text1"/>
        </w:rPr>
      </w:pPr>
      <w:r>
        <w:rPr>
          <w:color w:val="161718" w:themeColor="text1"/>
        </w:rPr>
        <w:t>M.Raphael Caesar Ponda’ag</w:t>
      </w:r>
    </w:p>
    <w:p w14:paraId="594FF180" w14:textId="126C58C6" w:rsidR="00DE1FFA" w:rsidRDefault="00DE1FFA" w:rsidP="00DE1FFA">
      <w:pPr>
        <w:pBdr>
          <w:bottom w:val="single" w:sz="6" w:space="1" w:color="auto"/>
        </w:pBdr>
        <w:rPr>
          <w:color w:val="161718" w:themeColor="text1"/>
        </w:rPr>
      </w:pPr>
      <w:r>
        <w:rPr>
          <w:color w:val="161718" w:themeColor="text1"/>
        </w:rPr>
        <w:t>XI</w:t>
      </w:r>
      <w:r w:rsidR="002F0FB5">
        <w:rPr>
          <w:color w:val="161718" w:themeColor="text1"/>
        </w:rPr>
        <w:t>I</w:t>
      </w:r>
      <w:r>
        <w:rPr>
          <w:color w:val="161718" w:themeColor="text1"/>
        </w:rPr>
        <w:t xml:space="preserve"> RPL 1</w:t>
      </w:r>
      <w:r w:rsidR="000700C2">
        <w:rPr>
          <w:color w:val="161718" w:themeColor="text1"/>
        </w:rPr>
        <w:t>/18</w:t>
      </w:r>
    </w:p>
    <w:p w14:paraId="00052B29" w14:textId="63618798" w:rsidR="00DE1FFA" w:rsidRPr="00DE1FFA" w:rsidRDefault="00DE1FFA" w:rsidP="00DE1FFA">
      <w:pPr>
        <w:rPr>
          <w:color w:val="161718" w:themeColor="text1"/>
        </w:rPr>
      </w:pPr>
      <w:r>
        <w:rPr>
          <w:color w:val="161718" w:themeColor="text1"/>
        </w:rPr>
        <w:t>Sci-fi Shooting Gun</w:t>
      </w:r>
    </w:p>
    <w:sectPr w:rsidR="00DE1FFA" w:rsidRPr="00DE1FFA" w:rsidSect="004B7E44">
      <w:headerReference w:type="default" r:id="rId14"/>
      <w:footerReference w:type="default" r:id="rId15"/>
      <w:footerReference w:type="first" r:id="rId16"/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74A8C" w14:textId="77777777" w:rsidR="004F2D24" w:rsidRDefault="004F2D24" w:rsidP="004B7E44">
      <w:r>
        <w:separator/>
      </w:r>
    </w:p>
  </w:endnote>
  <w:endnote w:type="continuationSeparator" w:id="0">
    <w:p w14:paraId="119E5B12" w14:textId="77777777" w:rsidR="004F2D24" w:rsidRDefault="004F2D24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244A4" w14:textId="77777777" w:rsidR="009F3F4F" w:rsidRDefault="00F1621F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9CF4FA" w14:textId="77777777" w:rsidR="005A718F" w:rsidRDefault="005A718F" w:rsidP="004B7E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20E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8E691" w14:textId="77777777" w:rsidR="004F2D24" w:rsidRDefault="004F2D24" w:rsidP="004B7E44">
      <w:r>
        <w:separator/>
      </w:r>
    </w:p>
  </w:footnote>
  <w:footnote w:type="continuationSeparator" w:id="0">
    <w:p w14:paraId="2C367723" w14:textId="77777777" w:rsidR="004F2D24" w:rsidRDefault="004F2D24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064E49D8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2DCC00FA" w14:textId="77777777" w:rsidR="004B7E44" w:rsidRDefault="004B7E44" w:rsidP="004B7E44">
          <w:pPr>
            <w:pStyle w:val="Header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5215671B" wp14:editId="7AB53670">
                    <wp:extent cx="1352282" cy="592428"/>
                    <wp:effectExtent l="0" t="0" r="19685" b="1778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80603A" w14:textId="77777777"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9120E9">
                                  <w:rPr>
                                    <w:b/>
                                    <w:noProof/>
                                  </w:rPr>
                                  <w:t>2</w: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5215671B" id="Rectangle 11" o:spid="_x0000_s1031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" fillcolor="#0070c0" strokecolor="#00b0f0" strokeweight="2pt">
                    <v:textbox>
                      <w:txbxContent>
                        <w:p w14:paraId="0B80603A" w14:textId="77777777"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9120E9">
                            <w:rPr>
                              <w:b/>
                              <w:noProof/>
                            </w:rPr>
                            <w:t>2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9F"/>
    <w:rsid w:val="00042003"/>
    <w:rsid w:val="00055661"/>
    <w:rsid w:val="000700C2"/>
    <w:rsid w:val="00116D69"/>
    <w:rsid w:val="001B529F"/>
    <w:rsid w:val="00293B83"/>
    <w:rsid w:val="002E1245"/>
    <w:rsid w:val="002F0FB5"/>
    <w:rsid w:val="00433FBA"/>
    <w:rsid w:val="004B7E44"/>
    <w:rsid w:val="004D5252"/>
    <w:rsid w:val="004F2B86"/>
    <w:rsid w:val="004F2D24"/>
    <w:rsid w:val="005A718F"/>
    <w:rsid w:val="005C0C57"/>
    <w:rsid w:val="006A3CE7"/>
    <w:rsid w:val="007516CF"/>
    <w:rsid w:val="008B33BC"/>
    <w:rsid w:val="008F7D2E"/>
    <w:rsid w:val="009120E9"/>
    <w:rsid w:val="00945900"/>
    <w:rsid w:val="009C396C"/>
    <w:rsid w:val="009F3131"/>
    <w:rsid w:val="009F3F4F"/>
    <w:rsid w:val="00A44C9C"/>
    <w:rsid w:val="00A709A6"/>
    <w:rsid w:val="00B572B4"/>
    <w:rsid w:val="00DB26A7"/>
    <w:rsid w:val="00DE1FFA"/>
    <w:rsid w:val="00DE62A8"/>
    <w:rsid w:val="00E76CAD"/>
    <w:rsid w:val="00E94B5F"/>
    <w:rsid w:val="00EF0BAA"/>
    <w:rsid w:val="00F1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E85E26"/>
  <w15:chartTrackingRefBased/>
  <w15:docId w15:val="{736AA1B0-9879-4DA4-955A-97EC1C91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</w:rPr>
  </w:style>
  <w:style w:type="paragraph" w:styleId="Heading1">
    <w:name w:val="heading 1"/>
    <w:basedOn w:val="Normal"/>
    <w:link w:val="Heading1Ch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Heading2">
    <w:name w:val="heading 2"/>
    <w:basedOn w:val="Normal"/>
    <w:link w:val="Heading2Ch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Heading3">
    <w:name w:val="heading 3"/>
    <w:basedOn w:val="Normal"/>
    <w:link w:val="Heading3Ch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Heading4">
    <w:name w:val="heading 4"/>
    <w:basedOn w:val="Normal"/>
    <w:link w:val="Heading4Ch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pon\AppData\Roaming\Microsoft\Templates\Business%20report%20(Professional%20design)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(Professional design).dotx</Template>
  <TotalTime>4</TotalTime>
  <Pages>7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</dc:creator>
  <cp:keywords/>
  <dc:description/>
  <cp:lastModifiedBy>raphael pondaag</cp:lastModifiedBy>
  <cp:revision>6</cp:revision>
  <dcterms:created xsi:type="dcterms:W3CDTF">2020-09-09T16:23:00Z</dcterms:created>
  <dcterms:modified xsi:type="dcterms:W3CDTF">2021-09-10T11:47:00Z</dcterms:modified>
</cp:coreProperties>
</file>